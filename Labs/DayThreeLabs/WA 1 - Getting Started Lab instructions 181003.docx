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FCCBE" w14:textId="0971BB7C" w:rsidR="004E744A" w:rsidRDefault="00CD36ED" w:rsidP="001105C6">
      <w:pPr>
        <w:jc w:val="center"/>
        <w:rPr>
          <w:rFonts w:cs="Arial"/>
          <w:b/>
          <w:bCs/>
          <w:color w:val="FFFFFF"/>
          <w:sz w:val="4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9C9E8E6" wp14:editId="35CD0547">
                <wp:simplePos x="0" y="0"/>
                <wp:positionH relativeFrom="column">
                  <wp:posOffset>468630</wp:posOffset>
                </wp:positionH>
                <wp:positionV relativeFrom="paragraph">
                  <wp:posOffset>59055</wp:posOffset>
                </wp:positionV>
                <wp:extent cx="5685790" cy="880110"/>
                <wp:effectExtent l="0" t="0" r="381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790" cy="88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D5516" w14:textId="1CEAB30E" w:rsidR="00445208" w:rsidRPr="00566D61" w:rsidRDefault="00445208" w:rsidP="00566D61">
                            <w:pPr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566D61">
                              <w:rPr>
                                <w:rFonts w:cs="Arial"/>
                                <w:sz w:val="36"/>
                                <w:szCs w:val="36"/>
                              </w:rPr>
                              <w:t xml:space="preserve">Session </w:t>
                            </w:r>
                            <w:r w:rsidR="00B444C9">
                              <w:rPr>
                                <w:rFonts w:cs="Arial"/>
                                <w:sz w:val="36"/>
                                <w:szCs w:val="36"/>
                              </w:rPr>
                              <w:t>1</w:t>
                            </w:r>
                            <w:r w:rsidRPr="00566D61">
                              <w:rPr>
                                <w:rFonts w:cs="Arial"/>
                                <w:sz w:val="36"/>
                                <w:szCs w:val="36"/>
                              </w:rPr>
                              <w:t>:</w:t>
                            </w:r>
                            <w:r w:rsidR="00017593">
                              <w:rPr>
                                <w:rFonts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444C9">
                              <w:rPr>
                                <w:rFonts w:cs="Arial"/>
                                <w:sz w:val="36"/>
                                <w:szCs w:val="36"/>
                              </w:rPr>
                              <w:t>Getting Started</w:t>
                            </w:r>
                          </w:p>
                          <w:p w14:paraId="5F4DB222" w14:textId="18B2B3AF" w:rsidR="00445208" w:rsidRPr="00CD36ED" w:rsidRDefault="00445208" w:rsidP="00566D61">
                            <w:pPr>
                              <w:rPr>
                                <w:rFonts w:cs="Arial"/>
                                <w:color w:val="5B9BD5" w:themeColor="accent1"/>
                                <w:sz w:val="72"/>
                              </w:rPr>
                            </w:pPr>
                            <w:r w:rsidRPr="00CD36ED">
                              <w:rPr>
                                <w:rFonts w:cs="Arial"/>
                                <w:color w:val="5B9BD5" w:themeColor="accent1"/>
                                <w:sz w:val="72"/>
                              </w:rPr>
                              <w:t>IBM Watson Conversation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9C9E8E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9pt;margin-top:4.65pt;width:447.7pt;height:69.3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" stroked="f">
                <v:textbox style="mso-fit-shape-to-text:t">
                  <w:txbxContent>
                    <w:p w14:paraId="44FD5516" w14:textId="1CEAB30E" w:rsidR="00445208" w:rsidRPr="00566D61" w:rsidRDefault="00445208" w:rsidP="00566D61">
                      <w:pPr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566D61">
                        <w:rPr>
                          <w:rFonts w:cs="Arial"/>
                          <w:sz w:val="36"/>
                          <w:szCs w:val="36"/>
                        </w:rPr>
                        <w:t xml:space="preserve">Session </w:t>
                      </w:r>
                      <w:r w:rsidR="00B444C9">
                        <w:rPr>
                          <w:rFonts w:cs="Arial"/>
                          <w:sz w:val="36"/>
                          <w:szCs w:val="36"/>
                        </w:rPr>
                        <w:t>1</w:t>
                      </w:r>
                      <w:r w:rsidRPr="00566D61">
                        <w:rPr>
                          <w:rFonts w:cs="Arial"/>
                          <w:sz w:val="36"/>
                          <w:szCs w:val="36"/>
                        </w:rPr>
                        <w:t>:</w:t>
                      </w:r>
                      <w:r w:rsidR="00017593">
                        <w:rPr>
                          <w:rFonts w:cs="Arial"/>
                          <w:sz w:val="36"/>
                          <w:szCs w:val="36"/>
                        </w:rPr>
                        <w:t xml:space="preserve"> </w:t>
                      </w:r>
                      <w:r w:rsidR="00B444C9">
                        <w:rPr>
                          <w:rFonts w:cs="Arial"/>
                          <w:sz w:val="36"/>
                          <w:szCs w:val="36"/>
                        </w:rPr>
                        <w:t>Getting Started</w:t>
                      </w:r>
                    </w:p>
                    <w:p w14:paraId="5F4DB222" w14:textId="18B2B3AF" w:rsidR="00445208" w:rsidRPr="00CD36ED" w:rsidRDefault="00445208" w:rsidP="00566D61">
                      <w:pPr>
                        <w:rPr>
                          <w:rFonts w:cs="Arial"/>
                          <w:color w:val="5B9BD5" w:themeColor="accent1"/>
                          <w:sz w:val="72"/>
                        </w:rPr>
                      </w:pPr>
                      <w:r w:rsidRPr="00CD36ED">
                        <w:rPr>
                          <w:rFonts w:cs="Arial"/>
                          <w:color w:val="5B9BD5" w:themeColor="accent1"/>
                          <w:sz w:val="72"/>
                        </w:rPr>
                        <w:t>IBM Watson Conversation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06E7">
        <w:rPr>
          <w:noProof/>
          <w:lang w:val="en-GB" w:eastAsia="en-GB"/>
        </w:rPr>
        <w:drawing>
          <wp:inline distT="0" distB="0" distL="0" distR="0" wp14:anchorId="30EBB9FA" wp14:editId="6B322B02">
            <wp:extent cx="4315968" cy="4261104"/>
            <wp:effectExtent l="0" t="0" r="2540" b="6350"/>
            <wp:docPr id="23" name="Picture 23" descr="https://developer.ibm.com/watson/wp-content/uploads/sites/19/2015/01/IBM_Watson_avatar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ibm.com/watson/wp-content/uploads/sites/19/2015/01/IBM_Watson_avatar_po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968" cy="426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3B86F" w14:textId="35270A14" w:rsidR="00BA2FF6" w:rsidRPr="00CB39D8" w:rsidRDefault="002B730E" w:rsidP="001105C6">
      <w:pPr>
        <w:jc w:val="center"/>
        <w:rPr>
          <w:rFonts w:cs="Arial"/>
          <w:b/>
          <w:bCs/>
          <w:color w:val="FFFFFF"/>
          <w:sz w:val="40"/>
          <w:szCs w:val="20"/>
        </w:rPr>
      </w:pPr>
      <w:r w:rsidRPr="00CB39D8">
        <w:rPr>
          <w:rFonts w:cs="Arial"/>
          <w:b/>
          <w:bCs/>
          <w:color w:val="FFFFFF"/>
          <w:sz w:val="40"/>
          <w:szCs w:val="20"/>
        </w:rPr>
        <w:t>Mobile</w:t>
      </w:r>
    </w:p>
    <w:p w14:paraId="7BA75AE7" w14:textId="77777777" w:rsidR="004E744A" w:rsidRPr="00CB39D8" w:rsidRDefault="004E744A" w:rsidP="001105C6">
      <w:pPr>
        <w:jc w:val="center"/>
        <w:rPr>
          <w:rFonts w:cs="Arial"/>
          <w:b/>
          <w:bCs/>
          <w:color w:val="FFFFFF"/>
          <w:sz w:val="40"/>
          <w:szCs w:val="20"/>
        </w:rPr>
      </w:pPr>
    </w:p>
    <w:p w14:paraId="03A67435" w14:textId="77777777" w:rsidR="00CB39D8" w:rsidRDefault="00CB39D8" w:rsidP="00E4774F">
      <w:pPr>
        <w:rPr>
          <w:rFonts w:cs="Arial"/>
          <w:color w:val="2E74B5" w:themeColor="accent1" w:themeShade="BF"/>
          <w:szCs w:val="20"/>
        </w:rPr>
      </w:pPr>
    </w:p>
    <w:p w14:paraId="3D069EBF" w14:textId="68B85BCB" w:rsidR="00E4774F" w:rsidRPr="00CB39D8" w:rsidRDefault="00E4774F" w:rsidP="00E4774F">
      <w:pPr>
        <w:rPr>
          <w:rFonts w:cs="Arial"/>
          <w:color w:val="2E74B5" w:themeColor="accent1" w:themeShade="BF"/>
          <w:szCs w:val="20"/>
        </w:rPr>
      </w:pPr>
      <w:r w:rsidRPr="00CB39D8">
        <w:rPr>
          <w:rFonts w:cs="Arial"/>
          <w:color w:val="2E74B5" w:themeColor="accent1" w:themeShade="BF"/>
          <w:szCs w:val="20"/>
        </w:rPr>
        <w:t>Laurent Vincent</w:t>
      </w:r>
    </w:p>
    <w:p w14:paraId="54419B65" w14:textId="77777777" w:rsidR="00774636" w:rsidRPr="00CB39D8" w:rsidRDefault="00774636" w:rsidP="00774636">
      <w:pPr>
        <w:pStyle w:val="D-Deliverable"/>
        <w:rPr>
          <w:color w:val="FFFFFF"/>
        </w:rPr>
      </w:pPr>
    </w:p>
    <w:p w14:paraId="58B965A9" w14:textId="77777777" w:rsidR="00774636" w:rsidRPr="00CB39D8" w:rsidRDefault="00774636" w:rsidP="00774636">
      <w:pPr>
        <w:pStyle w:val="D-Deliverable"/>
        <w:rPr>
          <w:color w:val="FFFFFF"/>
        </w:rPr>
      </w:pPr>
    </w:p>
    <w:p w14:paraId="29226B3C" w14:textId="77777777" w:rsidR="00023FF3" w:rsidRPr="00CB39D8" w:rsidRDefault="00023FF3">
      <w:pPr>
        <w:rPr>
          <w:rFonts w:eastAsia="Times New Roman" w:cs="Arial"/>
          <w:b/>
          <w:bCs/>
          <w:color w:val="000000"/>
          <w:w w:val="0"/>
          <w:sz w:val="32"/>
          <w:szCs w:val="34"/>
        </w:rPr>
      </w:pPr>
      <w:r w:rsidRPr="00CB39D8">
        <w:rPr>
          <w:sz w:val="32"/>
        </w:rPr>
        <w:br w:type="page"/>
      </w:r>
    </w:p>
    <w:p w14:paraId="0F82DA06" w14:textId="08BD6B6B" w:rsidR="00822F75" w:rsidRPr="00CB39D8" w:rsidRDefault="00297C89" w:rsidP="000B1F35">
      <w:pPr>
        <w:pStyle w:val="Copyright"/>
        <w:spacing w:before="0" w:after="40"/>
        <w:jc w:val="center"/>
        <w:rPr>
          <w:b/>
          <w:color w:val="5B9BD5" w:themeColor="accent1"/>
          <w:sz w:val="56"/>
          <w:szCs w:val="56"/>
        </w:rPr>
      </w:pPr>
      <w:r w:rsidRPr="00CB39D8">
        <w:rPr>
          <w:b/>
          <w:color w:val="5B9BD5" w:themeColor="accent1"/>
          <w:sz w:val="56"/>
          <w:szCs w:val="56"/>
        </w:rPr>
        <w:lastRenderedPageBreak/>
        <w:t>Content</w:t>
      </w:r>
    </w:p>
    <w:p w14:paraId="4028D6D2" w14:textId="77777777" w:rsidR="000B1F35" w:rsidRPr="00CB39D8" w:rsidRDefault="000B1F35" w:rsidP="000B1F35">
      <w:pPr>
        <w:pStyle w:val="Copyright"/>
        <w:spacing w:before="0" w:after="40"/>
        <w:jc w:val="center"/>
        <w:rPr>
          <w:b/>
          <w:color w:val="5B9BD5" w:themeColor="accent1"/>
          <w:sz w:val="56"/>
          <w:szCs w:val="56"/>
        </w:rPr>
      </w:pPr>
    </w:p>
    <w:p w14:paraId="3784B50A" w14:textId="24263C99" w:rsidR="00AE2E0A" w:rsidRPr="00AE2E0A" w:rsidRDefault="003F390E">
      <w:pPr>
        <w:pStyle w:val="TOC1"/>
        <w:tabs>
          <w:tab w:val="right" w:leader="dot" w:pos="9874"/>
        </w:tabs>
        <w:rPr>
          <w:rFonts w:asciiTheme="minorHAnsi" w:eastAsiaTheme="minorEastAsia" w:hAnsiTheme="minorHAnsi"/>
          <w:b w:val="0"/>
          <w:noProof/>
        </w:rPr>
      </w:pPr>
      <w:r>
        <w:rPr>
          <w:rFonts w:ascii="Times New Roman" w:hAnsi="Times New Roman" w:cs="Times New Roman"/>
          <w:sz w:val="14"/>
          <w:szCs w:val="14"/>
        </w:rPr>
        <w:fldChar w:fldCharType="begin"/>
      </w:r>
      <w:r>
        <w:rPr>
          <w:sz w:val="14"/>
          <w:szCs w:val="14"/>
        </w:rPr>
        <w:instrText xml:space="preserve"> TOC \o "1-3" </w:instrText>
      </w:r>
      <w:r>
        <w:rPr>
          <w:rFonts w:ascii="Times New Roman" w:hAnsi="Times New Roman" w:cs="Times New Roman"/>
          <w:sz w:val="14"/>
          <w:szCs w:val="14"/>
        </w:rPr>
        <w:fldChar w:fldCharType="separate"/>
      </w:r>
      <w:r w:rsidR="00AE2E0A">
        <w:rPr>
          <w:noProof/>
          <w:lang w:eastAsia="ar-SA"/>
        </w:rPr>
        <w:t>Let’s get started</w:t>
      </w:r>
      <w:r w:rsidR="00AE2E0A">
        <w:rPr>
          <w:noProof/>
        </w:rPr>
        <w:tab/>
      </w:r>
      <w:r w:rsidR="00AE2E0A">
        <w:rPr>
          <w:noProof/>
        </w:rPr>
        <w:fldChar w:fldCharType="begin"/>
      </w:r>
      <w:r w:rsidR="00AE2E0A">
        <w:rPr>
          <w:noProof/>
        </w:rPr>
        <w:instrText xml:space="preserve"> PAGEREF _Toc526253728 \h </w:instrText>
      </w:r>
      <w:r w:rsidR="00AE2E0A">
        <w:rPr>
          <w:noProof/>
        </w:rPr>
      </w:r>
      <w:r w:rsidR="00AE2E0A">
        <w:rPr>
          <w:noProof/>
        </w:rPr>
        <w:fldChar w:fldCharType="separate"/>
      </w:r>
      <w:r w:rsidR="006306C9">
        <w:rPr>
          <w:noProof/>
        </w:rPr>
        <w:t>3</w:t>
      </w:r>
      <w:r w:rsidR="00AE2E0A">
        <w:rPr>
          <w:noProof/>
        </w:rPr>
        <w:fldChar w:fldCharType="end"/>
      </w:r>
    </w:p>
    <w:p w14:paraId="79221825" w14:textId="21F56196" w:rsidR="00AE2E0A" w:rsidRPr="00AE2E0A" w:rsidRDefault="00AE2E0A">
      <w:pPr>
        <w:pStyle w:val="TOC3"/>
        <w:tabs>
          <w:tab w:val="left" w:pos="1000"/>
          <w:tab w:val="right" w:leader="dot" w:pos="9874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1.</w:t>
      </w:r>
      <w:r w:rsidRPr="00AE2E0A">
        <w:rPr>
          <w:rFonts w:asciiTheme="minorHAnsi" w:eastAsiaTheme="minorEastAsia" w:hAnsiTheme="minorHAnsi"/>
          <w:noProof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_Toc526253729 \h </w:instrText>
      </w:r>
      <w:r>
        <w:rPr>
          <w:noProof/>
        </w:rPr>
      </w:r>
      <w:r>
        <w:rPr>
          <w:noProof/>
        </w:rPr>
        <w:fldChar w:fldCharType="separate"/>
      </w:r>
      <w:r w:rsidR="006306C9">
        <w:rPr>
          <w:noProof/>
        </w:rPr>
        <w:t>3</w:t>
      </w:r>
      <w:r>
        <w:rPr>
          <w:noProof/>
        </w:rPr>
        <w:fldChar w:fldCharType="end"/>
      </w:r>
    </w:p>
    <w:p w14:paraId="2C0549A4" w14:textId="6617C246" w:rsidR="00AE2E0A" w:rsidRPr="00AE2E0A" w:rsidRDefault="00AE2E0A">
      <w:pPr>
        <w:pStyle w:val="TOC3"/>
        <w:tabs>
          <w:tab w:val="left" w:pos="1000"/>
          <w:tab w:val="right" w:leader="dot" w:pos="9874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2.</w:t>
      </w:r>
      <w:r w:rsidRPr="00AE2E0A">
        <w:rPr>
          <w:rFonts w:asciiTheme="minorHAnsi" w:eastAsiaTheme="minorEastAsia" w:hAnsiTheme="minorHAnsi"/>
          <w:noProof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_Toc526253730 \h </w:instrText>
      </w:r>
      <w:r>
        <w:rPr>
          <w:noProof/>
        </w:rPr>
      </w:r>
      <w:r>
        <w:rPr>
          <w:noProof/>
        </w:rPr>
        <w:fldChar w:fldCharType="separate"/>
      </w:r>
      <w:r w:rsidR="006306C9">
        <w:rPr>
          <w:noProof/>
        </w:rPr>
        <w:t>3</w:t>
      </w:r>
      <w:r>
        <w:rPr>
          <w:noProof/>
        </w:rPr>
        <w:fldChar w:fldCharType="end"/>
      </w:r>
    </w:p>
    <w:p w14:paraId="61E6D857" w14:textId="5DAA2FB7" w:rsidR="00AE2E0A" w:rsidRPr="00AE2E0A" w:rsidRDefault="00AE2E0A">
      <w:pPr>
        <w:pStyle w:val="TOC3"/>
        <w:tabs>
          <w:tab w:val="left" w:pos="1000"/>
          <w:tab w:val="right" w:leader="dot" w:pos="9874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3.</w:t>
      </w:r>
      <w:r w:rsidRPr="00AE2E0A">
        <w:rPr>
          <w:rFonts w:asciiTheme="minorHAnsi" w:eastAsiaTheme="minorEastAsia" w:hAnsiTheme="minorHAnsi"/>
          <w:noProof/>
        </w:rPr>
        <w:tab/>
      </w:r>
      <w:r>
        <w:rPr>
          <w:noProof/>
        </w:rPr>
        <w:t>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_Toc526253731 \h </w:instrText>
      </w:r>
      <w:r>
        <w:rPr>
          <w:noProof/>
        </w:rPr>
      </w:r>
      <w:r>
        <w:rPr>
          <w:noProof/>
        </w:rPr>
        <w:fldChar w:fldCharType="separate"/>
      </w:r>
      <w:r w:rsidR="006306C9">
        <w:rPr>
          <w:noProof/>
        </w:rPr>
        <w:t>3</w:t>
      </w:r>
      <w:r>
        <w:rPr>
          <w:noProof/>
        </w:rPr>
        <w:fldChar w:fldCharType="end"/>
      </w:r>
    </w:p>
    <w:p w14:paraId="7006718C" w14:textId="35C65590" w:rsidR="00AE2E0A" w:rsidRPr="00AE2E0A" w:rsidRDefault="00AE2E0A">
      <w:pPr>
        <w:pStyle w:val="TOC3"/>
        <w:tabs>
          <w:tab w:val="left" w:pos="1000"/>
          <w:tab w:val="right" w:leader="dot" w:pos="9874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4.</w:t>
      </w:r>
      <w:r w:rsidRPr="00AE2E0A">
        <w:rPr>
          <w:rFonts w:asciiTheme="minorHAnsi" w:eastAsiaTheme="minorEastAsia" w:hAnsiTheme="minorHAnsi"/>
          <w:noProof/>
        </w:rPr>
        <w:tab/>
      </w:r>
      <w:r>
        <w:rPr>
          <w:noProof/>
        </w:rPr>
        <w:t>What to expect when you are 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_Toc526253732 \h </w:instrText>
      </w:r>
      <w:r>
        <w:rPr>
          <w:noProof/>
        </w:rPr>
      </w:r>
      <w:r>
        <w:rPr>
          <w:noProof/>
        </w:rPr>
        <w:fldChar w:fldCharType="separate"/>
      </w:r>
      <w:r w:rsidR="006306C9">
        <w:rPr>
          <w:noProof/>
        </w:rPr>
        <w:t>3</w:t>
      </w:r>
      <w:r>
        <w:rPr>
          <w:noProof/>
        </w:rPr>
        <w:fldChar w:fldCharType="end"/>
      </w:r>
    </w:p>
    <w:p w14:paraId="423EEFEF" w14:textId="21573461" w:rsidR="00AE2E0A" w:rsidRPr="00AE2E0A" w:rsidRDefault="00AE2E0A">
      <w:pPr>
        <w:pStyle w:val="TOC1"/>
        <w:tabs>
          <w:tab w:val="right" w:leader="dot" w:pos="9874"/>
        </w:tabs>
        <w:rPr>
          <w:rFonts w:asciiTheme="minorHAnsi" w:eastAsiaTheme="minorEastAsia" w:hAnsiTheme="minorHAnsi"/>
          <w:b w:val="0"/>
          <w:noProof/>
        </w:rPr>
      </w:pPr>
      <w:r>
        <w:rPr>
          <w:noProof/>
          <w:lang w:eastAsia="ar-SA"/>
        </w:rPr>
        <w:t>Create an IBM Cloud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_Toc526253733 \h </w:instrText>
      </w:r>
      <w:r>
        <w:rPr>
          <w:noProof/>
        </w:rPr>
      </w:r>
      <w:r>
        <w:rPr>
          <w:noProof/>
        </w:rPr>
        <w:fldChar w:fldCharType="separate"/>
      </w:r>
      <w:r w:rsidR="006306C9">
        <w:rPr>
          <w:noProof/>
        </w:rPr>
        <w:t>4</w:t>
      </w:r>
      <w:r>
        <w:rPr>
          <w:noProof/>
        </w:rPr>
        <w:fldChar w:fldCharType="end"/>
      </w:r>
    </w:p>
    <w:p w14:paraId="03878935" w14:textId="5CEA3A75" w:rsidR="00AE2E0A" w:rsidRPr="00AE2E0A" w:rsidRDefault="00AE2E0A">
      <w:pPr>
        <w:pStyle w:val="TOC3"/>
        <w:tabs>
          <w:tab w:val="left" w:pos="1000"/>
          <w:tab w:val="right" w:leader="dot" w:pos="9874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5.</w:t>
      </w:r>
      <w:r w:rsidRPr="00AE2E0A">
        <w:rPr>
          <w:rFonts w:asciiTheme="minorHAnsi" w:eastAsiaTheme="minorEastAsia" w:hAnsiTheme="minorHAnsi"/>
          <w:noProof/>
        </w:rPr>
        <w:tab/>
      </w:r>
      <w:r>
        <w:rPr>
          <w:noProof/>
        </w:rPr>
        <w:t>IBM Cloud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_Toc526253734 \h </w:instrText>
      </w:r>
      <w:r>
        <w:rPr>
          <w:noProof/>
        </w:rPr>
      </w:r>
      <w:r>
        <w:rPr>
          <w:noProof/>
        </w:rPr>
        <w:fldChar w:fldCharType="separate"/>
      </w:r>
      <w:r w:rsidR="006306C9">
        <w:rPr>
          <w:noProof/>
        </w:rPr>
        <w:t>4</w:t>
      </w:r>
      <w:r>
        <w:rPr>
          <w:noProof/>
        </w:rPr>
        <w:fldChar w:fldCharType="end"/>
      </w:r>
    </w:p>
    <w:p w14:paraId="01A76085" w14:textId="205D4F24" w:rsidR="00AE2E0A" w:rsidRPr="00AE2E0A" w:rsidRDefault="00AE2E0A">
      <w:pPr>
        <w:pStyle w:val="TOC1"/>
        <w:tabs>
          <w:tab w:val="right" w:leader="dot" w:pos="9874"/>
        </w:tabs>
        <w:rPr>
          <w:rFonts w:asciiTheme="minorHAnsi" w:eastAsiaTheme="minorEastAsia" w:hAnsiTheme="minorHAnsi"/>
          <w:b w:val="0"/>
          <w:noProof/>
        </w:rPr>
      </w:pPr>
      <w:r>
        <w:rPr>
          <w:noProof/>
          <w:lang w:eastAsia="ar-SA"/>
        </w:rPr>
        <w:t>Apply a promo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_Toc526253735 \h </w:instrText>
      </w:r>
      <w:r>
        <w:rPr>
          <w:noProof/>
        </w:rPr>
      </w:r>
      <w:r>
        <w:rPr>
          <w:noProof/>
        </w:rPr>
        <w:fldChar w:fldCharType="separate"/>
      </w:r>
      <w:r w:rsidR="006306C9">
        <w:rPr>
          <w:noProof/>
        </w:rPr>
        <w:t>6</w:t>
      </w:r>
      <w:r>
        <w:rPr>
          <w:noProof/>
        </w:rPr>
        <w:fldChar w:fldCharType="end"/>
      </w:r>
    </w:p>
    <w:p w14:paraId="0D2E6C84" w14:textId="5F8FC499" w:rsidR="00AE2E0A" w:rsidRPr="00AE2E0A" w:rsidRDefault="00AE2E0A">
      <w:pPr>
        <w:pStyle w:val="TOC3"/>
        <w:tabs>
          <w:tab w:val="left" w:pos="1000"/>
          <w:tab w:val="right" w:leader="dot" w:pos="9874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6.</w:t>
      </w:r>
      <w:r w:rsidRPr="00AE2E0A">
        <w:rPr>
          <w:rFonts w:asciiTheme="minorHAnsi" w:eastAsiaTheme="minorEastAsia" w:hAnsiTheme="minorHAnsi"/>
          <w:noProof/>
        </w:rPr>
        <w:tab/>
      </w:r>
      <w:r>
        <w:rPr>
          <w:noProof/>
        </w:rPr>
        <w:t>Get more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_Toc526253736 \h </w:instrText>
      </w:r>
      <w:r>
        <w:rPr>
          <w:noProof/>
        </w:rPr>
      </w:r>
      <w:r>
        <w:rPr>
          <w:noProof/>
        </w:rPr>
        <w:fldChar w:fldCharType="separate"/>
      </w:r>
      <w:r w:rsidR="006306C9">
        <w:rPr>
          <w:noProof/>
        </w:rPr>
        <w:t>6</w:t>
      </w:r>
      <w:r>
        <w:rPr>
          <w:noProof/>
        </w:rPr>
        <w:fldChar w:fldCharType="end"/>
      </w:r>
    </w:p>
    <w:p w14:paraId="4905BF26" w14:textId="3206C432" w:rsidR="00AE2E0A" w:rsidRPr="00AE2E0A" w:rsidRDefault="00AE2E0A">
      <w:pPr>
        <w:pStyle w:val="TOC3"/>
        <w:tabs>
          <w:tab w:val="left" w:pos="1000"/>
          <w:tab w:val="right" w:leader="dot" w:pos="9874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7.</w:t>
      </w:r>
      <w:r w:rsidRPr="00AE2E0A">
        <w:rPr>
          <w:rFonts w:asciiTheme="minorHAnsi" w:eastAsiaTheme="minorEastAsia" w:hAnsiTheme="minorHAnsi"/>
          <w:noProof/>
        </w:rPr>
        <w:tab/>
      </w:r>
      <w:r>
        <w:rPr>
          <w:noProof/>
        </w:rPr>
        <w:t>US south CF Space creation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_Toc526253737 \h </w:instrText>
      </w:r>
      <w:r>
        <w:rPr>
          <w:noProof/>
        </w:rPr>
      </w:r>
      <w:r>
        <w:rPr>
          <w:noProof/>
        </w:rPr>
        <w:fldChar w:fldCharType="separate"/>
      </w:r>
      <w:r w:rsidR="006306C9">
        <w:rPr>
          <w:noProof/>
        </w:rPr>
        <w:t>8</w:t>
      </w:r>
      <w:r>
        <w:rPr>
          <w:noProof/>
        </w:rPr>
        <w:fldChar w:fldCharType="end"/>
      </w:r>
    </w:p>
    <w:p w14:paraId="7C82E6CF" w14:textId="76AD693E" w:rsidR="00AE2E0A" w:rsidRPr="00AE2E0A" w:rsidRDefault="00AE2E0A">
      <w:pPr>
        <w:pStyle w:val="TOC1"/>
        <w:tabs>
          <w:tab w:val="right" w:leader="dot" w:pos="9874"/>
        </w:tabs>
        <w:rPr>
          <w:rFonts w:asciiTheme="minorHAnsi" w:eastAsiaTheme="minorEastAsia" w:hAnsiTheme="minorHAnsi"/>
          <w:b w:val="0"/>
          <w:noProof/>
        </w:rPr>
      </w:pPr>
      <w:r>
        <w:rPr>
          <w:noProof/>
        </w:rPr>
        <w:t>Install the Cloud Foundry command-line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_Toc526253738 \h </w:instrText>
      </w:r>
      <w:r>
        <w:rPr>
          <w:noProof/>
        </w:rPr>
      </w:r>
      <w:r>
        <w:rPr>
          <w:noProof/>
        </w:rPr>
        <w:fldChar w:fldCharType="separate"/>
      </w:r>
      <w:r w:rsidR="006306C9">
        <w:rPr>
          <w:noProof/>
        </w:rPr>
        <w:t>10</w:t>
      </w:r>
      <w:r>
        <w:rPr>
          <w:noProof/>
        </w:rPr>
        <w:fldChar w:fldCharType="end"/>
      </w:r>
    </w:p>
    <w:p w14:paraId="44DD9F2A" w14:textId="4AA55E71" w:rsidR="00AE2E0A" w:rsidRPr="00AE2E0A" w:rsidRDefault="00AE2E0A">
      <w:pPr>
        <w:pStyle w:val="TOC3"/>
        <w:tabs>
          <w:tab w:val="left" w:pos="1000"/>
          <w:tab w:val="right" w:leader="dot" w:pos="9874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8.</w:t>
      </w:r>
      <w:r w:rsidRPr="00AE2E0A">
        <w:rPr>
          <w:rFonts w:asciiTheme="minorHAnsi" w:eastAsiaTheme="minorEastAsia" w:hAnsiTheme="minorHAnsi"/>
          <w:noProof/>
        </w:rPr>
        <w:tab/>
      </w:r>
      <w:r>
        <w:rPr>
          <w:noProof/>
        </w:rPr>
        <w:t>CF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_Toc526253739 \h </w:instrText>
      </w:r>
      <w:r>
        <w:rPr>
          <w:noProof/>
        </w:rPr>
      </w:r>
      <w:r>
        <w:rPr>
          <w:noProof/>
        </w:rPr>
        <w:fldChar w:fldCharType="separate"/>
      </w:r>
      <w:r w:rsidR="006306C9">
        <w:rPr>
          <w:noProof/>
        </w:rPr>
        <w:t>10</w:t>
      </w:r>
      <w:r>
        <w:rPr>
          <w:noProof/>
        </w:rPr>
        <w:fldChar w:fldCharType="end"/>
      </w:r>
    </w:p>
    <w:p w14:paraId="052FF3CA" w14:textId="342FBB09" w:rsidR="00AE2E0A" w:rsidRPr="00AE2E0A" w:rsidRDefault="00AE2E0A">
      <w:pPr>
        <w:pStyle w:val="TOC1"/>
        <w:tabs>
          <w:tab w:val="right" w:leader="dot" w:pos="9874"/>
        </w:tabs>
        <w:rPr>
          <w:rFonts w:asciiTheme="minorHAnsi" w:eastAsiaTheme="minorEastAsia" w:hAnsiTheme="minorHAnsi"/>
          <w:b w:val="0"/>
          <w:noProof/>
        </w:rPr>
      </w:pPr>
      <w:r>
        <w:rPr>
          <w:noProof/>
        </w:rPr>
        <w:t>Install Node.js and Express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_Toc526253740 \h </w:instrText>
      </w:r>
      <w:r>
        <w:rPr>
          <w:noProof/>
        </w:rPr>
      </w:r>
      <w:r>
        <w:rPr>
          <w:noProof/>
        </w:rPr>
        <w:fldChar w:fldCharType="separate"/>
      </w:r>
      <w:r w:rsidR="006306C9">
        <w:rPr>
          <w:noProof/>
        </w:rPr>
        <w:t>11</w:t>
      </w:r>
      <w:r>
        <w:rPr>
          <w:noProof/>
        </w:rPr>
        <w:fldChar w:fldCharType="end"/>
      </w:r>
    </w:p>
    <w:p w14:paraId="1BA84495" w14:textId="46C758AC" w:rsidR="00AE2E0A" w:rsidRDefault="00AE2E0A">
      <w:pPr>
        <w:pStyle w:val="TOC3"/>
        <w:tabs>
          <w:tab w:val="left" w:pos="1000"/>
          <w:tab w:val="right" w:leader="dot" w:pos="9874"/>
        </w:tabs>
        <w:rPr>
          <w:rFonts w:asciiTheme="minorHAnsi" w:eastAsiaTheme="minorEastAsia" w:hAnsiTheme="minorHAnsi"/>
          <w:noProof/>
          <w:lang w:val="fr-FR"/>
        </w:rPr>
      </w:pPr>
      <w:r>
        <w:rPr>
          <w:noProof/>
        </w:rPr>
        <w:t>9.</w:t>
      </w:r>
      <w:r>
        <w:rPr>
          <w:rFonts w:asciiTheme="minorHAnsi" w:eastAsiaTheme="minorEastAsia" w:hAnsiTheme="minorHAnsi"/>
          <w:noProof/>
          <w:lang w:val="fr-FR"/>
        </w:rPr>
        <w:tab/>
      </w:r>
      <w:r>
        <w:rPr>
          <w:noProof/>
        </w:rPr>
        <w:t>Node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_Toc526253741 \h </w:instrText>
      </w:r>
      <w:r>
        <w:rPr>
          <w:noProof/>
        </w:rPr>
      </w:r>
      <w:r>
        <w:rPr>
          <w:noProof/>
        </w:rPr>
        <w:fldChar w:fldCharType="separate"/>
      </w:r>
      <w:r w:rsidR="006306C9">
        <w:rPr>
          <w:noProof/>
        </w:rPr>
        <w:t>11</w:t>
      </w:r>
      <w:r>
        <w:rPr>
          <w:noProof/>
        </w:rPr>
        <w:fldChar w:fldCharType="end"/>
      </w:r>
    </w:p>
    <w:p w14:paraId="483E25EB" w14:textId="1E8A37A0" w:rsidR="00822F75" w:rsidRPr="00E61013" w:rsidRDefault="003F390E" w:rsidP="00304AE5">
      <w:pPr>
        <w:pStyle w:val="Copyright"/>
        <w:spacing w:before="0" w:after="40"/>
        <w:rPr>
          <w:sz w:val="14"/>
          <w:szCs w:val="14"/>
        </w:rPr>
      </w:pPr>
      <w:r>
        <w:rPr>
          <w:sz w:val="14"/>
          <w:szCs w:val="14"/>
        </w:rPr>
        <w:fldChar w:fldCharType="end"/>
      </w:r>
    </w:p>
    <w:p w14:paraId="1341922C" w14:textId="77777777" w:rsidR="00304AE5" w:rsidRDefault="00304AE5" w:rsidP="00304AE5">
      <w:pPr>
        <w:sectPr w:rsidR="00304AE5" w:rsidSect="004A394B"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080" w:right="1008" w:bottom="1008" w:left="1008" w:header="720" w:footer="567" w:gutter="0"/>
          <w:cols w:space="720"/>
          <w:noEndnote/>
          <w:titlePg/>
          <w:docGrid w:linePitch="326"/>
        </w:sectPr>
      </w:pPr>
    </w:p>
    <w:p w14:paraId="559167BE" w14:textId="66651E62" w:rsidR="007D3480" w:rsidRDefault="00601118" w:rsidP="002133D2">
      <w:pPr>
        <w:pStyle w:val="Heading1"/>
        <w:rPr>
          <w:lang w:eastAsia="ar-SA"/>
        </w:rPr>
      </w:pPr>
      <w:bookmarkStart w:id="0" w:name="_Toc526253728"/>
      <w:r>
        <w:rPr>
          <w:lang w:eastAsia="ar-SA"/>
        </w:rPr>
        <w:lastRenderedPageBreak/>
        <w:t>Let’s g</w:t>
      </w:r>
      <w:r w:rsidR="009F4930">
        <w:rPr>
          <w:lang w:eastAsia="ar-SA"/>
        </w:rPr>
        <w:t>et started</w:t>
      </w:r>
      <w:bookmarkEnd w:id="0"/>
    </w:p>
    <w:p w14:paraId="34AF2AB9" w14:textId="00DAE50F" w:rsidR="00CD36ED" w:rsidRPr="00CD36ED" w:rsidRDefault="00CD36ED" w:rsidP="00A6738F">
      <w:pPr>
        <w:pStyle w:val="Heading3"/>
      </w:pPr>
      <w:bookmarkStart w:id="1" w:name="_Toc526253729"/>
      <w:r>
        <w:t>Overview</w:t>
      </w:r>
      <w:bookmarkEnd w:id="1"/>
    </w:p>
    <w:p w14:paraId="71412ABA" w14:textId="77777777" w:rsidR="00CD36ED" w:rsidRPr="00F54281" w:rsidRDefault="00CD36ED" w:rsidP="00CD36ED">
      <w:pPr>
        <w:rPr>
          <w:rFonts w:cs="Arial"/>
        </w:rPr>
      </w:pPr>
      <w:r w:rsidRPr="00EA0FAE">
        <w:rPr>
          <w:rFonts w:cs="Arial"/>
        </w:rPr>
        <w:t>The</w:t>
      </w:r>
      <w:r>
        <w:rPr>
          <w:rFonts w:cs="Arial"/>
        </w:rPr>
        <w:t xml:space="preserve"> </w:t>
      </w:r>
      <w:hyperlink r:id="rId13" w:history="1">
        <w:r w:rsidRPr="00704736">
          <w:rPr>
            <w:rStyle w:val="Hyperlink"/>
            <w:rFonts w:cs="Arial"/>
          </w:rPr>
          <w:t>IBM Watson Developer Cloud</w:t>
        </w:r>
      </w:hyperlink>
      <w:r>
        <w:rPr>
          <w:rFonts w:cs="Arial"/>
        </w:rPr>
        <w:t xml:space="preserve"> (WDC) offers </w:t>
      </w:r>
      <w:r w:rsidRPr="00EA0FAE">
        <w:rPr>
          <w:rFonts w:cs="Arial"/>
        </w:rPr>
        <w:t xml:space="preserve">a variety of services for developing cognitive applications. Each Watson service provides a Representational State Transfer (REST) Application </w:t>
      </w:r>
      <w:r w:rsidRPr="00C30D7C">
        <w:rPr>
          <w:rFonts w:cs="Arial"/>
        </w:rPr>
        <w:t>Programming Interface (API) for interacting with the service. Some services, such as the Speech to Text service, provide additional interfaces.</w:t>
      </w:r>
    </w:p>
    <w:p w14:paraId="6C1104D9" w14:textId="77777777" w:rsidR="00CD36ED" w:rsidRPr="00F54281" w:rsidRDefault="00CD36ED" w:rsidP="00CD36ED">
      <w:pPr>
        <w:rPr>
          <w:rFonts w:cs="Arial"/>
        </w:rPr>
      </w:pPr>
    </w:p>
    <w:p w14:paraId="63F3EC98" w14:textId="33532DE2" w:rsidR="00CD36ED" w:rsidRPr="00F54281" w:rsidRDefault="00CD36ED" w:rsidP="00CD36ED">
      <w:pPr>
        <w:rPr>
          <w:rFonts w:cs="Arial"/>
        </w:rPr>
      </w:pPr>
      <w:r>
        <w:rPr>
          <w:rFonts w:cs="Arial"/>
        </w:rPr>
        <w:t xml:space="preserve">The </w:t>
      </w:r>
      <w:hyperlink r:id="rId14" w:history="1">
        <w:r w:rsidRPr="00F54281">
          <w:rPr>
            <w:rStyle w:val="Hyperlink"/>
            <w:rFonts w:cs="Arial"/>
          </w:rPr>
          <w:t>Watson Conversation</w:t>
        </w:r>
      </w:hyperlink>
      <w:r>
        <w:rPr>
          <w:rFonts w:cs="Arial"/>
        </w:rPr>
        <w:t xml:space="preserve"> service</w:t>
      </w:r>
      <w:r w:rsidRPr="00F54281">
        <w:rPr>
          <w:rFonts w:cs="Arial"/>
        </w:rPr>
        <w:t xml:space="preserve"> combines </w:t>
      </w:r>
      <w:r w:rsidR="000B1F35" w:rsidRPr="00F54281">
        <w:rPr>
          <w:rFonts w:cs="Arial"/>
        </w:rPr>
        <w:t>several</w:t>
      </w:r>
      <w:r w:rsidRPr="00F54281">
        <w:rPr>
          <w:rFonts w:cs="Arial"/>
        </w:rPr>
        <w:t xml:space="preserve"> cognitive techniques to help you build and train a bot - defining intents and entities and crafting dialog to simulate conversation. The system can then be further refined with supplementary technologies to make the system more human-like or to give it a higher chance of returning the right answer. Watson Conversation allows you to deploy a range of bots via many channels, from simple, narrowly focused </w:t>
      </w:r>
      <w:r>
        <w:rPr>
          <w:rFonts w:cs="Arial"/>
        </w:rPr>
        <w:t>b</w:t>
      </w:r>
      <w:r w:rsidRPr="00F54281">
        <w:rPr>
          <w:rFonts w:cs="Arial"/>
        </w:rPr>
        <w:t>ots to much more sophisticated, full-blown virtual agents across mobile devices, messaging platforms like Slack, or even through a physical robot.</w:t>
      </w:r>
    </w:p>
    <w:p w14:paraId="1FC8757D" w14:textId="77777777" w:rsidR="00CD36ED" w:rsidRPr="00F54281" w:rsidRDefault="00CD36ED" w:rsidP="00CD36ED">
      <w:pPr>
        <w:rPr>
          <w:rFonts w:cs="Arial"/>
        </w:rPr>
      </w:pPr>
    </w:p>
    <w:p w14:paraId="3CBF391D" w14:textId="77777777" w:rsidR="00736376" w:rsidRDefault="00736376" w:rsidP="00736376">
      <w:r w:rsidRPr="00254FCE">
        <w:rPr>
          <w:rFonts w:cs="Arial"/>
        </w:rPr>
        <w:t xml:space="preserve">The </w:t>
      </w:r>
      <w:r w:rsidRPr="00254FCE">
        <w:rPr>
          <w:rFonts w:cs="Arial"/>
          <w:b/>
        </w:rPr>
        <w:t>illustrating screenshots</w:t>
      </w:r>
      <w:r w:rsidRPr="00254FCE">
        <w:rPr>
          <w:rFonts w:cs="Arial"/>
        </w:rPr>
        <w:t xml:space="preserve"> provided in this lab guide could be slightly different from what you see in the Watson Conversation service interface that you are using. If there are </w:t>
      </w:r>
      <w:proofErr w:type="spellStart"/>
      <w:r w:rsidRPr="00254FCE">
        <w:rPr>
          <w:rFonts w:cs="Arial"/>
        </w:rPr>
        <w:t>colour</w:t>
      </w:r>
      <w:proofErr w:type="spellEnd"/>
      <w:r w:rsidRPr="00254FCE">
        <w:rPr>
          <w:rFonts w:cs="Arial"/>
        </w:rPr>
        <w:t xml:space="preserve"> or wording differences, it is because there have been updates to the service since the lab guide was created.</w:t>
      </w:r>
    </w:p>
    <w:p w14:paraId="4645C1FC" w14:textId="77777777" w:rsidR="008D26B6" w:rsidRDefault="008D26B6" w:rsidP="00A6738F">
      <w:pPr>
        <w:pStyle w:val="Heading3"/>
      </w:pPr>
      <w:bookmarkStart w:id="2" w:name="_Toc526253730"/>
      <w:r>
        <w:t>Objectives</w:t>
      </w:r>
      <w:bookmarkEnd w:id="2"/>
    </w:p>
    <w:p w14:paraId="7D2FB1D7" w14:textId="1A7FD41E" w:rsidR="008D26B6" w:rsidRPr="008D26B6" w:rsidRDefault="008D26B6" w:rsidP="008D26B6">
      <w:pPr>
        <w:spacing w:before="60" w:after="60"/>
        <w:rPr>
          <w:lang w:eastAsia="ar-SA"/>
        </w:rPr>
      </w:pPr>
      <w:r w:rsidRPr="008D26B6">
        <w:rPr>
          <w:lang w:eastAsia="ar-SA"/>
        </w:rPr>
        <w:t>In this lab, you will:</w:t>
      </w:r>
    </w:p>
    <w:p w14:paraId="183D1906" w14:textId="1AB6C2CF" w:rsidR="00B444C9" w:rsidRDefault="00B444C9" w:rsidP="00B444C9">
      <w:pPr>
        <w:pStyle w:val="FigureCaption"/>
        <w:numPr>
          <w:ilvl w:val="0"/>
          <w:numId w:val="13"/>
        </w:numPr>
        <w:spacing w:line="36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Learn how to get started with IBM </w:t>
      </w:r>
      <w:r w:rsidR="00A76FEA">
        <w:rPr>
          <w:rFonts w:ascii="Arial" w:hAnsi="Arial" w:cs="Arial"/>
          <w:sz w:val="24"/>
          <w:szCs w:val="24"/>
        </w:rPr>
        <w:t>Cloud</w:t>
      </w:r>
    </w:p>
    <w:p w14:paraId="7AF5C222" w14:textId="77777777" w:rsidR="00B444C9" w:rsidRDefault="00B444C9" w:rsidP="00B444C9">
      <w:pPr>
        <w:pStyle w:val="FigureCaption"/>
        <w:numPr>
          <w:ilvl w:val="0"/>
          <w:numId w:val="13"/>
        </w:numPr>
        <w:spacing w:line="36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 how to install the Cloud Foundry command-line interface</w:t>
      </w:r>
    </w:p>
    <w:p w14:paraId="5B6C1957" w14:textId="77777777" w:rsidR="00B444C9" w:rsidRPr="00234566" w:rsidRDefault="00B444C9" w:rsidP="00B444C9">
      <w:pPr>
        <w:pStyle w:val="FigureCaption"/>
        <w:numPr>
          <w:ilvl w:val="0"/>
          <w:numId w:val="13"/>
        </w:numPr>
        <w:spacing w:line="36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 how to configure your workstation for IBM Watson Node.js development</w:t>
      </w:r>
    </w:p>
    <w:p w14:paraId="406AD412" w14:textId="5C98A0F6" w:rsidR="007D708D" w:rsidRDefault="00AB3D60" w:rsidP="00A6738F">
      <w:pPr>
        <w:pStyle w:val="Heading3"/>
      </w:pPr>
      <w:bookmarkStart w:id="3" w:name="_Toc526253731"/>
      <w:r>
        <w:t>Prerequisites</w:t>
      </w:r>
      <w:bookmarkEnd w:id="3"/>
    </w:p>
    <w:p w14:paraId="5E304967" w14:textId="2D069DAF" w:rsidR="000B1F35" w:rsidRPr="00114CC2" w:rsidRDefault="00B444C9" w:rsidP="00B444C9">
      <w:pPr>
        <w:pStyle w:val="FigureCaption"/>
        <w:numPr>
          <w:ilvl w:val="0"/>
          <w:numId w:val="0"/>
        </w:numPr>
        <w:spacing w:line="360" w:lineRule="auto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</w:t>
      </w:r>
    </w:p>
    <w:p w14:paraId="5D56806B" w14:textId="2578490B" w:rsidR="00202197" w:rsidRDefault="008D26B6" w:rsidP="00A6738F">
      <w:pPr>
        <w:pStyle w:val="Heading3"/>
      </w:pPr>
      <w:bookmarkStart w:id="4" w:name="_Toc526253732"/>
      <w:r>
        <w:t>What to expect when you are done</w:t>
      </w:r>
      <w:bookmarkEnd w:id="4"/>
    </w:p>
    <w:p w14:paraId="11B64900" w14:textId="4D4A5EA4" w:rsidR="00B444C9" w:rsidRDefault="00B444C9" w:rsidP="00114CC2">
      <w:pPr>
        <w:spacing w:before="60" w:after="60" w:line="276" w:lineRule="auto"/>
        <w:rPr>
          <w:lang w:eastAsia="ar-SA"/>
        </w:rPr>
      </w:pPr>
      <w:r>
        <w:rPr>
          <w:lang w:eastAsia="ar-SA"/>
        </w:rPr>
        <w:t>You should have an environment ready for the labs.</w:t>
      </w:r>
    </w:p>
    <w:p w14:paraId="1C84E045" w14:textId="77777777" w:rsidR="00114CC2" w:rsidRPr="008D26B6" w:rsidRDefault="00114CC2" w:rsidP="00114CC2">
      <w:pPr>
        <w:spacing w:before="60" w:after="60" w:line="276" w:lineRule="auto"/>
        <w:rPr>
          <w:lang w:eastAsia="ar-SA"/>
        </w:rPr>
      </w:pPr>
    </w:p>
    <w:p w14:paraId="05E6114F" w14:textId="391DA613" w:rsidR="000B1F35" w:rsidRDefault="000B1F35" w:rsidP="000B1F35">
      <w:pPr>
        <w:rPr>
          <w:rFonts w:cs="Arial"/>
          <w:lang w:eastAsia="ar-SA"/>
        </w:rPr>
      </w:pPr>
    </w:p>
    <w:p w14:paraId="65BECA4D" w14:textId="77777777" w:rsidR="00CB054C" w:rsidRDefault="00CB054C" w:rsidP="008D26B6"/>
    <w:p w14:paraId="4501A062" w14:textId="00725D9B" w:rsidR="00202197" w:rsidRDefault="00AB3D60" w:rsidP="003F390E">
      <w:pPr>
        <w:pStyle w:val="Heading1"/>
        <w:rPr>
          <w:lang w:eastAsia="ar-SA"/>
        </w:rPr>
      </w:pPr>
      <w:bookmarkStart w:id="5" w:name="_Toc526253733"/>
      <w:r>
        <w:rPr>
          <w:lang w:eastAsia="ar-SA"/>
        </w:rPr>
        <w:lastRenderedPageBreak/>
        <w:t>Create a</w:t>
      </w:r>
      <w:r w:rsidR="00B444C9">
        <w:rPr>
          <w:lang w:eastAsia="ar-SA"/>
        </w:rPr>
        <w:t xml:space="preserve">n </w:t>
      </w:r>
      <w:r w:rsidR="00C6594B">
        <w:rPr>
          <w:lang w:eastAsia="ar-SA"/>
        </w:rPr>
        <w:t xml:space="preserve">IBM Cloud </w:t>
      </w:r>
      <w:r w:rsidR="00B444C9">
        <w:rPr>
          <w:lang w:eastAsia="ar-SA"/>
        </w:rPr>
        <w:t>Account</w:t>
      </w:r>
      <w:bookmarkEnd w:id="5"/>
    </w:p>
    <w:p w14:paraId="08E87657" w14:textId="39C07EA2" w:rsidR="00B444C9" w:rsidRPr="00D32F62" w:rsidRDefault="00B444C9" w:rsidP="00B444C9">
      <w:pPr>
        <w:pStyle w:val="FigureCaption"/>
        <w:numPr>
          <w:ilvl w:val="0"/>
          <w:numId w:val="0"/>
        </w:numPr>
        <w:shd w:val="clear" w:color="auto" w:fill="E7E6E6" w:themeFill="background2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IBM </w:t>
      </w:r>
      <w:r w:rsidR="00A76FEA">
        <w:rPr>
          <w:rFonts w:ascii="Arial" w:hAnsi="Arial" w:cs="Arial"/>
          <w:sz w:val="24"/>
          <w:szCs w:val="24"/>
        </w:rPr>
        <w:t>Cloud</w:t>
      </w:r>
      <w:r>
        <w:rPr>
          <w:rFonts w:ascii="Arial" w:hAnsi="Arial" w:cs="Arial"/>
          <w:sz w:val="24"/>
          <w:szCs w:val="24"/>
        </w:rPr>
        <w:t xml:space="preserve"> is a platform-as-a-service (PaaS) that allows you to create your own application mashups using a variety of runtimes and services. The cognitive services offered by the IBM Watson Developer Cloud are made available in IBM </w:t>
      </w:r>
      <w:r w:rsidR="00A76FEA">
        <w:rPr>
          <w:rFonts w:ascii="Arial" w:hAnsi="Arial" w:cs="Arial"/>
          <w:sz w:val="24"/>
          <w:szCs w:val="24"/>
        </w:rPr>
        <w:t>Cloud</w:t>
      </w:r>
      <w:r>
        <w:rPr>
          <w:rFonts w:ascii="Arial" w:hAnsi="Arial" w:cs="Arial"/>
          <w:sz w:val="24"/>
          <w:szCs w:val="24"/>
        </w:rPr>
        <w:t>.  So, before you can begin building cognitive applications, you will need to create your own</w:t>
      </w:r>
      <w:r w:rsidR="00A76FEA">
        <w:rPr>
          <w:rFonts w:ascii="Arial" w:hAnsi="Arial" w:cs="Arial"/>
          <w:sz w:val="24"/>
          <w:szCs w:val="24"/>
        </w:rPr>
        <w:t xml:space="preserve"> IBM</w:t>
      </w:r>
      <w:r>
        <w:rPr>
          <w:rFonts w:ascii="Arial" w:hAnsi="Arial" w:cs="Arial"/>
          <w:sz w:val="24"/>
          <w:szCs w:val="24"/>
        </w:rPr>
        <w:t xml:space="preserve"> </w:t>
      </w:r>
      <w:r w:rsidR="00A76FEA">
        <w:rPr>
          <w:rFonts w:ascii="Arial" w:hAnsi="Arial" w:cs="Arial"/>
          <w:sz w:val="24"/>
          <w:szCs w:val="24"/>
        </w:rPr>
        <w:t>Cloud</w:t>
      </w:r>
      <w:r>
        <w:rPr>
          <w:rFonts w:ascii="Arial" w:hAnsi="Arial" w:cs="Arial"/>
          <w:sz w:val="24"/>
          <w:szCs w:val="24"/>
        </w:rPr>
        <w:t xml:space="preserve"> account.</w:t>
      </w:r>
    </w:p>
    <w:p w14:paraId="08084EB0" w14:textId="3F6EEB36" w:rsidR="00AB3D60" w:rsidRPr="00AE78C9" w:rsidRDefault="00AE78C9" w:rsidP="00AE78C9">
      <w:pPr>
        <w:pStyle w:val="Heading3"/>
      </w:pPr>
      <w:bookmarkStart w:id="6" w:name="_Toc526253734"/>
      <w:r>
        <w:t>IBM Cloud Account</w:t>
      </w:r>
      <w:bookmarkEnd w:id="6"/>
    </w:p>
    <w:p w14:paraId="028DD83A" w14:textId="165E67F8" w:rsidR="00AB3D60" w:rsidRDefault="00AB3D60" w:rsidP="00826882">
      <w:pPr>
        <w:pStyle w:val="FigureCaption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 web browser, navigate to the following URL:</w:t>
      </w:r>
    </w:p>
    <w:p w14:paraId="1DB3343C" w14:textId="77777777" w:rsidR="00A85791" w:rsidRDefault="003A74A4" w:rsidP="00A85791">
      <w:pPr>
        <w:pStyle w:val="FigureCaption"/>
        <w:numPr>
          <w:ilvl w:val="0"/>
          <w:numId w:val="0"/>
        </w:numPr>
        <w:spacing w:line="360" w:lineRule="auto"/>
        <w:ind w:left="720" w:hanging="360"/>
        <w:rPr>
          <w:sz w:val="24"/>
          <w:szCs w:val="24"/>
        </w:rPr>
      </w:pPr>
      <w:hyperlink r:id="rId15" w:history="1">
        <w:r w:rsidR="00A85791" w:rsidRPr="00A85791">
          <w:rPr>
            <w:rStyle w:val="Hyperlink"/>
            <w:sz w:val="24"/>
            <w:szCs w:val="24"/>
          </w:rPr>
          <w:t>https://www.bluemix.net/</w:t>
        </w:r>
      </w:hyperlink>
    </w:p>
    <w:p w14:paraId="4D84F7DB" w14:textId="7EE7B69D" w:rsidR="00A85791" w:rsidRPr="00A85791" w:rsidRDefault="00A85791" w:rsidP="00A85791">
      <w:pPr>
        <w:pStyle w:val="FigureCaption"/>
        <w:numPr>
          <w:ilvl w:val="0"/>
          <w:numId w:val="0"/>
        </w:numPr>
        <w:spacing w:line="360" w:lineRule="auto"/>
        <w:ind w:left="720" w:hanging="360"/>
        <w:rPr>
          <w:rFonts w:ascii="Arial" w:hAnsi="Arial" w:cs="Arial"/>
          <w:color w:val="000000" w:themeColor="text1"/>
          <w:sz w:val="24"/>
          <w:szCs w:val="24"/>
        </w:rPr>
      </w:pPr>
      <w:r w:rsidRPr="00A85791">
        <w:rPr>
          <w:rStyle w:val="Hyperlink"/>
          <w:rFonts w:cs="Courier New"/>
          <w:color w:val="000000" w:themeColor="text1"/>
          <w:sz w:val="24"/>
          <w:szCs w:val="24"/>
          <w:u w:val="none"/>
        </w:rPr>
        <w:t>or</w:t>
      </w:r>
    </w:p>
    <w:tbl>
      <w:tblPr>
        <w:tblStyle w:val="TableGrid"/>
        <w:tblW w:w="4897" w:type="pct"/>
        <w:tblLook w:val="04A0" w:firstRow="1" w:lastRow="0" w:firstColumn="1" w:lastColumn="0" w:noHBand="0" w:noVBand="1"/>
      </w:tblPr>
      <w:tblGrid>
        <w:gridCol w:w="1816"/>
        <w:gridCol w:w="7008"/>
      </w:tblGrid>
      <w:tr w:rsidR="00AB3D60" w:rsidRPr="00BD3AF0" w14:paraId="0BAA4B29" w14:textId="77777777" w:rsidTr="00AB3D60">
        <w:tc>
          <w:tcPr>
            <w:tcW w:w="1029" w:type="pct"/>
            <w:shd w:val="clear" w:color="auto" w:fill="9CC2E5" w:themeFill="accent1" w:themeFillTint="99"/>
          </w:tcPr>
          <w:p w14:paraId="2A4F85E1" w14:textId="26B318A8" w:rsidR="00AB3D60" w:rsidRPr="00BD3AF0" w:rsidRDefault="00AB3D60" w:rsidP="00AB3D60">
            <w:pPr>
              <w:pStyle w:val="FigureCaption"/>
              <w:numPr>
                <w:ilvl w:val="0"/>
                <w:numId w:val="0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Location</w:t>
            </w:r>
          </w:p>
        </w:tc>
        <w:tc>
          <w:tcPr>
            <w:tcW w:w="3971" w:type="pct"/>
            <w:shd w:val="clear" w:color="auto" w:fill="9CC2E5" w:themeFill="accent1" w:themeFillTint="99"/>
          </w:tcPr>
          <w:p w14:paraId="47CFD850" w14:textId="5B1E1D6A" w:rsidR="00AB3D60" w:rsidRPr="00BD3AF0" w:rsidRDefault="00AB3D60" w:rsidP="00AB3D60">
            <w:pPr>
              <w:pStyle w:val="FigureCaption"/>
              <w:numPr>
                <w:ilvl w:val="0"/>
                <w:numId w:val="0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URL</w:t>
            </w:r>
          </w:p>
        </w:tc>
      </w:tr>
      <w:tr w:rsidR="00AB3D60" w14:paraId="55A293F9" w14:textId="77777777" w:rsidTr="00AB3D60">
        <w:tc>
          <w:tcPr>
            <w:tcW w:w="1029" w:type="pct"/>
          </w:tcPr>
          <w:p w14:paraId="1F120C0F" w14:textId="68811A9E" w:rsidR="00AB3D60" w:rsidRDefault="00AB3D60" w:rsidP="00445208">
            <w:pPr>
              <w:pStyle w:val="FigureCaption"/>
              <w:numPr>
                <w:ilvl w:val="0"/>
                <w:numId w:val="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</w:t>
            </w:r>
            <w:r w:rsidR="004A613E">
              <w:rPr>
                <w:rFonts w:ascii="Arial" w:hAnsi="Arial" w:cs="Arial"/>
                <w:sz w:val="24"/>
                <w:szCs w:val="24"/>
              </w:rPr>
              <w:t xml:space="preserve"> south</w:t>
            </w:r>
          </w:p>
        </w:tc>
        <w:tc>
          <w:tcPr>
            <w:tcW w:w="3971" w:type="pct"/>
          </w:tcPr>
          <w:p w14:paraId="12655CB7" w14:textId="30C22355" w:rsidR="00AB3D60" w:rsidRDefault="003A74A4" w:rsidP="00445208">
            <w:pPr>
              <w:pStyle w:val="FigureCaption"/>
              <w:numPr>
                <w:ilvl w:val="0"/>
                <w:numId w:val="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FE66D3" w:rsidRPr="00FE66D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https://console.ng.bluemix.net/</w:t>
              </w:r>
            </w:hyperlink>
          </w:p>
        </w:tc>
      </w:tr>
      <w:tr w:rsidR="004A613E" w14:paraId="1D77CF7B" w14:textId="77777777" w:rsidTr="00AB3D60">
        <w:tc>
          <w:tcPr>
            <w:tcW w:w="1029" w:type="pct"/>
          </w:tcPr>
          <w:p w14:paraId="166C7CE2" w14:textId="795AFD02" w:rsidR="004A613E" w:rsidRDefault="004A613E" w:rsidP="004A613E">
            <w:pPr>
              <w:pStyle w:val="FigureCaption"/>
              <w:numPr>
                <w:ilvl w:val="0"/>
                <w:numId w:val="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 East</w:t>
            </w:r>
          </w:p>
        </w:tc>
        <w:tc>
          <w:tcPr>
            <w:tcW w:w="3971" w:type="pct"/>
          </w:tcPr>
          <w:p w14:paraId="5AFFAC0A" w14:textId="46F082D2" w:rsidR="004A613E" w:rsidRDefault="003A74A4" w:rsidP="004A613E">
            <w:pPr>
              <w:rPr>
                <w:rStyle w:val="Hyperlink"/>
                <w:rFonts w:cs="Arial"/>
                <w:bCs/>
              </w:rPr>
            </w:pPr>
            <w:hyperlink r:id="rId17" w:history="1">
              <w:r w:rsidR="004A613E" w:rsidRPr="004A613E">
                <w:rPr>
                  <w:rStyle w:val="Hyperlink"/>
                  <w:rFonts w:cs="Arial"/>
                </w:rPr>
                <w:t>https://console.us-east.bluemix.net</w:t>
              </w:r>
            </w:hyperlink>
          </w:p>
        </w:tc>
      </w:tr>
      <w:tr w:rsidR="004A613E" w14:paraId="3785E515" w14:textId="77777777" w:rsidTr="00AB3D60">
        <w:tc>
          <w:tcPr>
            <w:tcW w:w="1029" w:type="pct"/>
          </w:tcPr>
          <w:p w14:paraId="591399D6" w14:textId="14CFE19B" w:rsidR="004A613E" w:rsidRDefault="004A613E" w:rsidP="004A613E">
            <w:pPr>
              <w:pStyle w:val="FigureCaption"/>
              <w:numPr>
                <w:ilvl w:val="0"/>
                <w:numId w:val="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UK</w:t>
            </w:r>
          </w:p>
        </w:tc>
        <w:tc>
          <w:tcPr>
            <w:tcW w:w="3971" w:type="pct"/>
          </w:tcPr>
          <w:p w14:paraId="60019389" w14:textId="6B4E4371" w:rsidR="004A613E" w:rsidRPr="00FE66D3" w:rsidRDefault="003A74A4" w:rsidP="004A613E">
            <w:pPr>
              <w:rPr>
                <w:rFonts w:cs="Arial"/>
              </w:rPr>
            </w:pPr>
            <w:hyperlink r:id="rId18" w:history="1">
              <w:r w:rsidR="004A613E" w:rsidRPr="00FE66D3">
                <w:rPr>
                  <w:rStyle w:val="Hyperlink"/>
                  <w:rFonts w:cs="Arial"/>
                  <w:bCs/>
                </w:rPr>
                <w:t>https://console.eu-gb.bluemix.net/</w:t>
              </w:r>
            </w:hyperlink>
          </w:p>
        </w:tc>
      </w:tr>
      <w:tr w:rsidR="004A613E" w14:paraId="7E5F13B2" w14:textId="77777777" w:rsidTr="00AB3D60">
        <w:tc>
          <w:tcPr>
            <w:tcW w:w="1029" w:type="pct"/>
          </w:tcPr>
          <w:p w14:paraId="26B22934" w14:textId="7B395882" w:rsidR="004A613E" w:rsidRDefault="004A613E" w:rsidP="004A613E">
            <w:pPr>
              <w:pStyle w:val="FigureCaption"/>
              <w:numPr>
                <w:ilvl w:val="0"/>
                <w:numId w:val="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Sidney</w:t>
            </w:r>
          </w:p>
        </w:tc>
        <w:tc>
          <w:tcPr>
            <w:tcW w:w="3971" w:type="pct"/>
          </w:tcPr>
          <w:p w14:paraId="1BE369D0" w14:textId="60D9FD4A" w:rsidR="004A613E" w:rsidRDefault="003A74A4" w:rsidP="004A613E">
            <w:pPr>
              <w:pStyle w:val="FigureCaption"/>
              <w:numPr>
                <w:ilvl w:val="0"/>
                <w:numId w:val="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 w:rsidR="004A613E" w:rsidRPr="00FE66D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https://console.au-syd.bluemix.net/</w:t>
              </w:r>
            </w:hyperlink>
          </w:p>
        </w:tc>
      </w:tr>
      <w:tr w:rsidR="004A613E" w14:paraId="71CC3EEC" w14:textId="77777777" w:rsidTr="00AB3D60">
        <w:tc>
          <w:tcPr>
            <w:tcW w:w="1029" w:type="pct"/>
          </w:tcPr>
          <w:p w14:paraId="645EC030" w14:textId="4396D15B" w:rsidR="004A613E" w:rsidRDefault="004A613E" w:rsidP="004A613E">
            <w:pPr>
              <w:pStyle w:val="FigureCaption"/>
              <w:numPr>
                <w:ilvl w:val="0"/>
                <w:numId w:val="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Germany</w:t>
            </w:r>
          </w:p>
        </w:tc>
        <w:tc>
          <w:tcPr>
            <w:tcW w:w="3971" w:type="pct"/>
          </w:tcPr>
          <w:p w14:paraId="21FFEA4D" w14:textId="7ECE5982" w:rsidR="004A613E" w:rsidRDefault="003A74A4" w:rsidP="004A613E">
            <w:pPr>
              <w:pStyle w:val="FigureCaption"/>
              <w:numPr>
                <w:ilvl w:val="0"/>
                <w:numId w:val="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="004A613E" w:rsidRPr="00FE66D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https://console.eu-de.bluemix.net/</w:t>
              </w:r>
            </w:hyperlink>
          </w:p>
        </w:tc>
      </w:tr>
    </w:tbl>
    <w:p w14:paraId="41BF5914" w14:textId="77777777" w:rsidR="00AB3D60" w:rsidRDefault="00AB3D60" w:rsidP="00AB3D60">
      <w:pPr>
        <w:pStyle w:val="FigureCaption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39D9C313" w14:textId="5637B15F" w:rsidR="00A85791" w:rsidRDefault="00816263" w:rsidP="00826882">
      <w:pPr>
        <w:pStyle w:val="FigureCaption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A85791">
        <w:rPr>
          <w:rFonts w:ascii="Arial" w:hAnsi="Arial" w:cs="Arial"/>
          <w:sz w:val="24"/>
          <w:szCs w:val="24"/>
        </w:rPr>
        <w:t xml:space="preserve">lick </w:t>
      </w:r>
      <w:r>
        <w:rPr>
          <w:rFonts w:ascii="Arial" w:hAnsi="Arial" w:cs="Arial"/>
          <w:b/>
          <w:sz w:val="24"/>
          <w:szCs w:val="24"/>
        </w:rPr>
        <w:t>Create a free account</w:t>
      </w:r>
      <w:r w:rsidR="00A85791">
        <w:rPr>
          <w:rFonts w:ascii="Arial" w:hAnsi="Arial" w:cs="Arial"/>
          <w:sz w:val="24"/>
          <w:szCs w:val="24"/>
        </w:rPr>
        <w:t xml:space="preserve"> </w:t>
      </w:r>
    </w:p>
    <w:p w14:paraId="7DF4E200" w14:textId="0D94FCFD" w:rsidR="00A85791" w:rsidRDefault="00816263" w:rsidP="00816263">
      <w:pPr>
        <w:pStyle w:val="FigureCaption"/>
        <w:numPr>
          <w:ilvl w:val="0"/>
          <w:numId w:val="0"/>
        </w:numPr>
        <w:spacing w:line="360" w:lineRule="auto"/>
        <w:ind w:left="720" w:hanging="360"/>
        <w:jc w:val="center"/>
        <w:rPr>
          <w:rFonts w:ascii="Arial" w:hAnsi="Arial" w:cs="Arial"/>
          <w:sz w:val="24"/>
          <w:szCs w:val="24"/>
        </w:rPr>
      </w:pPr>
      <w:r w:rsidRPr="008162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08AA57" wp14:editId="305D9B4A">
            <wp:extent cx="3783854" cy="2053433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4070" cy="205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8CB5" w14:textId="1D425913" w:rsidR="00A85791" w:rsidRDefault="00A85791" w:rsidP="00826882">
      <w:pPr>
        <w:pStyle w:val="FigureCaption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will be taken to the account creation page. On this page, you can review the terms of the trial and review the</w:t>
      </w:r>
      <w:r w:rsidR="00A76FEA">
        <w:rPr>
          <w:rFonts w:ascii="Arial" w:hAnsi="Arial" w:cs="Arial"/>
          <w:sz w:val="24"/>
          <w:szCs w:val="24"/>
        </w:rPr>
        <w:t xml:space="preserve"> IBM</w:t>
      </w:r>
      <w:r>
        <w:rPr>
          <w:rFonts w:ascii="Arial" w:hAnsi="Arial" w:cs="Arial"/>
          <w:sz w:val="24"/>
          <w:szCs w:val="24"/>
        </w:rPr>
        <w:t xml:space="preserve"> </w:t>
      </w:r>
      <w:r w:rsidR="00A76FEA">
        <w:rPr>
          <w:rFonts w:ascii="Arial" w:hAnsi="Arial" w:cs="Arial"/>
          <w:sz w:val="24"/>
          <w:szCs w:val="24"/>
        </w:rPr>
        <w:t>Cloud</w:t>
      </w:r>
      <w:r>
        <w:rPr>
          <w:rFonts w:ascii="Arial" w:hAnsi="Arial" w:cs="Arial"/>
          <w:sz w:val="24"/>
          <w:szCs w:val="24"/>
        </w:rPr>
        <w:t xml:space="preserve"> privacy policy. Fill out the form and click </w:t>
      </w:r>
      <w:r w:rsidRPr="00B970D2">
        <w:rPr>
          <w:rFonts w:ascii="Arial" w:hAnsi="Arial" w:cs="Arial"/>
          <w:b/>
          <w:sz w:val="24"/>
          <w:szCs w:val="24"/>
        </w:rPr>
        <w:t>Create Account</w:t>
      </w:r>
      <w:r>
        <w:rPr>
          <w:rFonts w:ascii="Arial" w:hAnsi="Arial" w:cs="Arial"/>
          <w:sz w:val="24"/>
          <w:szCs w:val="24"/>
        </w:rPr>
        <w:t>. If you do not already have an IBM ID, this process will create one automatically for you.</w:t>
      </w:r>
    </w:p>
    <w:p w14:paraId="155FFB4E" w14:textId="77777777" w:rsidR="00AE78C9" w:rsidRDefault="00AE78C9" w:rsidP="00AE78C9">
      <w:pPr>
        <w:pStyle w:val="FigureCaption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31402DBA" w14:textId="0F4C4871" w:rsidR="00A85791" w:rsidRDefault="00A85791" w:rsidP="00826882">
      <w:pPr>
        <w:pStyle w:val="FigureCaption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After you submit your registration, you will receive an e-mail from the IBM </w:t>
      </w:r>
      <w:r w:rsidR="00A76FEA">
        <w:rPr>
          <w:rFonts w:ascii="Arial" w:hAnsi="Arial" w:cs="Arial"/>
          <w:sz w:val="24"/>
          <w:szCs w:val="24"/>
        </w:rPr>
        <w:t>Cloud</w:t>
      </w:r>
      <w:r>
        <w:rPr>
          <w:rFonts w:ascii="Arial" w:hAnsi="Arial" w:cs="Arial"/>
          <w:sz w:val="24"/>
          <w:szCs w:val="24"/>
        </w:rPr>
        <w:t xml:space="preserve"> team. In this e-mail, you will need to click the link provided to confirm your registration.</w:t>
      </w:r>
    </w:p>
    <w:p w14:paraId="1239FB82" w14:textId="5B783B44" w:rsidR="00A85791" w:rsidRDefault="00A85791" w:rsidP="00826882">
      <w:pPr>
        <w:pStyle w:val="FigureCaption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That’s it! You now have a </w:t>
      </w:r>
      <w:proofErr w:type="spellStart"/>
      <w:r w:rsidR="004A613E">
        <w:rPr>
          <w:rFonts w:ascii="Arial" w:hAnsi="Arial" w:cs="Arial"/>
          <w:sz w:val="24"/>
          <w:szCs w:val="24"/>
        </w:rPr>
        <w:t>lite</w:t>
      </w:r>
      <w:proofErr w:type="spellEnd"/>
      <w:r>
        <w:rPr>
          <w:rFonts w:ascii="Arial" w:hAnsi="Arial" w:cs="Arial"/>
          <w:sz w:val="24"/>
          <w:szCs w:val="24"/>
        </w:rPr>
        <w:t xml:space="preserve"> IBM </w:t>
      </w:r>
      <w:r w:rsidR="00A76FEA">
        <w:rPr>
          <w:rFonts w:ascii="Arial" w:hAnsi="Arial" w:cs="Arial"/>
          <w:sz w:val="24"/>
          <w:szCs w:val="24"/>
        </w:rPr>
        <w:t>Cloud</w:t>
      </w:r>
      <w:r>
        <w:rPr>
          <w:rFonts w:ascii="Arial" w:hAnsi="Arial" w:cs="Arial"/>
          <w:sz w:val="24"/>
          <w:szCs w:val="24"/>
        </w:rPr>
        <w:t>! At this point, you can log in (using the URL in step 1) and begin exploring it’s features and capabilities.</w:t>
      </w:r>
    </w:p>
    <w:p w14:paraId="2FA9BAAE" w14:textId="1278BF20" w:rsidR="00F44FC0" w:rsidRPr="004A613E" w:rsidRDefault="00F44FC0" w:rsidP="004A613E">
      <w:pPr>
        <w:pStyle w:val="FigureCaption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During the first step, you must define your organization name, and the data </w:t>
      </w:r>
      <w:proofErr w:type="spellStart"/>
      <w:r>
        <w:rPr>
          <w:rFonts w:ascii="Arial" w:hAnsi="Arial" w:cs="Arial"/>
          <w:sz w:val="24"/>
          <w:szCs w:val="24"/>
        </w:rPr>
        <w:t>center</w:t>
      </w:r>
      <w:proofErr w:type="spellEnd"/>
      <w:r w:rsidR="004A613E">
        <w:rPr>
          <w:rFonts w:ascii="Arial" w:hAnsi="Arial" w:cs="Arial"/>
          <w:sz w:val="24"/>
          <w:szCs w:val="24"/>
        </w:rPr>
        <w:t xml:space="preserve"> region</w:t>
      </w:r>
      <w:r>
        <w:rPr>
          <w:rFonts w:ascii="Arial" w:hAnsi="Arial" w:cs="Arial"/>
          <w:sz w:val="24"/>
          <w:szCs w:val="24"/>
        </w:rPr>
        <w:t>.</w:t>
      </w:r>
      <w:r w:rsidR="004A613E">
        <w:rPr>
          <w:rFonts w:ascii="Arial" w:hAnsi="Arial" w:cs="Arial"/>
          <w:sz w:val="24"/>
          <w:szCs w:val="24"/>
        </w:rPr>
        <w:t xml:space="preserve"> At this stage, you might not be able to select a region and use the preselected one.</w:t>
      </w:r>
    </w:p>
    <w:p w14:paraId="12DF2830" w14:textId="2A5B7BA7" w:rsidR="00F44FC0" w:rsidRDefault="00A64993" w:rsidP="00F44FC0">
      <w:pPr>
        <w:pStyle w:val="FigureCaption"/>
        <w:numPr>
          <w:ilvl w:val="0"/>
          <w:numId w:val="0"/>
        </w:numPr>
        <w:spacing w:line="360" w:lineRule="auto"/>
        <w:ind w:left="720" w:hanging="360"/>
        <w:jc w:val="center"/>
        <w:rPr>
          <w:rFonts w:ascii="Arial" w:hAnsi="Arial" w:cs="Arial"/>
          <w:sz w:val="24"/>
          <w:szCs w:val="24"/>
        </w:rPr>
      </w:pPr>
      <w:r w:rsidRPr="00A6499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A38F36" wp14:editId="6D56685A">
            <wp:extent cx="5727700" cy="310451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CBF9" w14:textId="77777777" w:rsidR="00F44FC0" w:rsidRDefault="00F44FC0" w:rsidP="00F44FC0">
      <w:pPr>
        <w:pStyle w:val="FigureCaption"/>
        <w:numPr>
          <w:ilvl w:val="0"/>
          <w:numId w:val="0"/>
        </w:numPr>
        <w:spacing w:line="360" w:lineRule="auto"/>
        <w:ind w:left="720" w:hanging="360"/>
        <w:jc w:val="center"/>
        <w:rPr>
          <w:rFonts w:ascii="Arial" w:hAnsi="Arial" w:cs="Arial"/>
          <w:sz w:val="24"/>
          <w:szCs w:val="24"/>
        </w:rPr>
      </w:pPr>
    </w:p>
    <w:p w14:paraId="1D6B6A4C" w14:textId="416B1D1E" w:rsidR="00F44FC0" w:rsidRDefault="00A64993" w:rsidP="00826882">
      <w:pPr>
        <w:pStyle w:val="FigureCaption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 w:rsidRPr="00A64993">
        <w:rPr>
          <w:rFonts w:ascii="Arial" w:hAnsi="Arial" w:cs="Arial"/>
          <w:b/>
          <w:sz w:val="24"/>
          <w:szCs w:val="24"/>
        </w:rPr>
        <w:t>Create</w:t>
      </w:r>
    </w:p>
    <w:p w14:paraId="692E9287" w14:textId="7B33A6A4" w:rsidR="00A64993" w:rsidRPr="00A64993" w:rsidRDefault="00A64993" w:rsidP="00A64993">
      <w:pPr>
        <w:pStyle w:val="FigureCaption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your space</w:t>
      </w:r>
    </w:p>
    <w:p w14:paraId="03D8FD9B" w14:textId="5FB10DDB" w:rsidR="00F44FC0" w:rsidRDefault="00A64993" w:rsidP="00826882">
      <w:pPr>
        <w:pStyle w:val="FigureCaption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 w:rsidRPr="00A64993">
        <w:rPr>
          <w:rFonts w:ascii="Arial" w:hAnsi="Arial" w:cs="Arial"/>
          <w:b/>
          <w:sz w:val="24"/>
          <w:szCs w:val="24"/>
        </w:rPr>
        <w:t>Create</w:t>
      </w:r>
    </w:p>
    <w:p w14:paraId="5678944F" w14:textId="012E338F" w:rsidR="00F44FC0" w:rsidRDefault="00A64993" w:rsidP="00A64993">
      <w:pPr>
        <w:pStyle w:val="FigureCaption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the workspace is ready.</w:t>
      </w:r>
    </w:p>
    <w:p w14:paraId="5952A9B3" w14:textId="0AF9F18E" w:rsidR="00A64993" w:rsidRDefault="00A64993" w:rsidP="00A64993">
      <w:pPr>
        <w:pStyle w:val="FigureCaption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>
        <w:rPr>
          <w:rFonts w:ascii="Arial" w:hAnsi="Arial" w:cs="Arial"/>
          <w:b/>
          <w:sz w:val="24"/>
          <w:szCs w:val="24"/>
        </w:rPr>
        <w:t>I’m Ready</w:t>
      </w:r>
    </w:p>
    <w:p w14:paraId="66ADABEE" w14:textId="77777777" w:rsidR="00F44FC0" w:rsidRDefault="00F44FC0" w:rsidP="00F44FC0">
      <w:pPr>
        <w:pStyle w:val="FigureCaption"/>
        <w:numPr>
          <w:ilvl w:val="0"/>
          <w:numId w:val="0"/>
        </w:numPr>
        <w:spacing w:line="360" w:lineRule="auto"/>
        <w:ind w:left="720" w:hanging="360"/>
        <w:rPr>
          <w:rFonts w:ascii="Arial" w:hAnsi="Arial" w:cs="Arial"/>
          <w:sz w:val="24"/>
          <w:szCs w:val="24"/>
        </w:rPr>
      </w:pPr>
    </w:p>
    <w:p w14:paraId="71C85885" w14:textId="5DA55D07" w:rsidR="004A613E" w:rsidRDefault="004A613E" w:rsidP="004A613E">
      <w:pPr>
        <w:pStyle w:val="Heading1"/>
        <w:rPr>
          <w:lang w:eastAsia="ar-SA"/>
        </w:rPr>
      </w:pPr>
      <w:bookmarkStart w:id="7" w:name="_Toc526253735"/>
      <w:r>
        <w:rPr>
          <w:lang w:eastAsia="ar-SA"/>
        </w:rPr>
        <w:lastRenderedPageBreak/>
        <w:t>Apply a promo code</w:t>
      </w:r>
      <w:bookmarkEnd w:id="7"/>
    </w:p>
    <w:p w14:paraId="2DF8CBEC" w14:textId="18974E43" w:rsidR="004A613E" w:rsidRPr="00D32F62" w:rsidRDefault="004A613E" w:rsidP="004A613E">
      <w:pPr>
        <w:pStyle w:val="FigureCaption"/>
        <w:numPr>
          <w:ilvl w:val="0"/>
          <w:numId w:val="0"/>
        </w:numPr>
        <w:shd w:val="clear" w:color="auto" w:fill="E7E6E6" w:themeFill="background2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6306C9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ite</w:t>
      </w:r>
      <w:proofErr w:type="spellEnd"/>
      <w:r>
        <w:rPr>
          <w:rFonts w:ascii="Arial" w:hAnsi="Arial" w:cs="Arial"/>
          <w:sz w:val="24"/>
          <w:szCs w:val="24"/>
        </w:rPr>
        <w:t xml:space="preserve"> account is provid</w:t>
      </w:r>
      <w:bookmarkStart w:id="8" w:name="_GoBack"/>
      <w:bookmarkEnd w:id="8"/>
      <w:r>
        <w:rPr>
          <w:rFonts w:ascii="Arial" w:hAnsi="Arial" w:cs="Arial"/>
          <w:sz w:val="24"/>
          <w:szCs w:val="24"/>
        </w:rPr>
        <w:t xml:space="preserve">ed to test </w:t>
      </w:r>
      <w:r w:rsidR="00AE78C9">
        <w:rPr>
          <w:rFonts w:ascii="Arial" w:hAnsi="Arial" w:cs="Arial"/>
          <w:sz w:val="24"/>
          <w:szCs w:val="24"/>
        </w:rPr>
        <w:t>IBM cloud features for free</w:t>
      </w:r>
      <w:r>
        <w:rPr>
          <w:rFonts w:ascii="Arial" w:hAnsi="Arial" w:cs="Arial"/>
          <w:sz w:val="24"/>
          <w:szCs w:val="24"/>
        </w:rPr>
        <w:t>.</w:t>
      </w:r>
      <w:r w:rsidR="00AE78C9">
        <w:rPr>
          <w:rFonts w:ascii="Arial" w:hAnsi="Arial" w:cs="Arial"/>
          <w:sz w:val="24"/>
          <w:szCs w:val="24"/>
        </w:rPr>
        <w:t xml:space="preserve"> Unfortunately, We must get more resources to run all labs of this session. In order to get the</w:t>
      </w:r>
      <w:r w:rsidR="00AE2E0A">
        <w:rPr>
          <w:rFonts w:ascii="Arial" w:hAnsi="Arial" w:cs="Arial"/>
          <w:sz w:val="24"/>
          <w:szCs w:val="24"/>
        </w:rPr>
        <w:t>m</w:t>
      </w:r>
      <w:r w:rsidR="00AE78C9">
        <w:rPr>
          <w:rFonts w:ascii="Arial" w:hAnsi="Arial" w:cs="Arial"/>
          <w:sz w:val="24"/>
          <w:szCs w:val="24"/>
        </w:rPr>
        <w:t>, you are going to apply a promo code.</w:t>
      </w:r>
    </w:p>
    <w:p w14:paraId="3CB3DBE6" w14:textId="46D4EB59" w:rsidR="004A613E" w:rsidRPr="00AE78C9" w:rsidRDefault="00AE78C9" w:rsidP="00AE78C9">
      <w:pPr>
        <w:pStyle w:val="Heading3"/>
      </w:pPr>
      <w:bookmarkStart w:id="9" w:name="_Toc526253736"/>
      <w:r>
        <w:t>Get more resources</w:t>
      </w:r>
      <w:bookmarkEnd w:id="9"/>
    </w:p>
    <w:p w14:paraId="5B07E51D" w14:textId="150F0A96" w:rsidR="004A613E" w:rsidRDefault="00AE78C9" w:rsidP="00AE78C9">
      <w:pPr>
        <w:pStyle w:val="FigureCaption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select </w:t>
      </w:r>
      <w:r w:rsidRPr="00AE78C9">
        <w:rPr>
          <w:rFonts w:ascii="Arial" w:hAnsi="Arial" w:cs="Arial"/>
          <w:b/>
          <w:sz w:val="24"/>
          <w:szCs w:val="24"/>
        </w:rPr>
        <w:t>Manage / Billing and Usage / billing</w:t>
      </w:r>
      <w:r>
        <w:rPr>
          <w:rFonts w:ascii="Arial" w:hAnsi="Arial" w:cs="Arial"/>
          <w:sz w:val="24"/>
          <w:szCs w:val="24"/>
        </w:rPr>
        <w:t xml:space="preserve"> menu</w:t>
      </w:r>
    </w:p>
    <w:p w14:paraId="4101FE85" w14:textId="34B8B330" w:rsidR="00A85791" w:rsidRDefault="00A85791" w:rsidP="00A85791">
      <w:pPr>
        <w:pStyle w:val="FigureCaption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2CBF180C" w14:textId="1C9D411D" w:rsidR="00AE78C9" w:rsidRDefault="00AE78C9" w:rsidP="00AE78C9">
      <w:pPr>
        <w:pStyle w:val="FigureCaption"/>
        <w:numPr>
          <w:ilvl w:val="0"/>
          <w:numId w:val="0"/>
        </w:numPr>
        <w:spacing w:line="360" w:lineRule="auto"/>
        <w:ind w:left="360"/>
        <w:jc w:val="center"/>
        <w:rPr>
          <w:rFonts w:ascii="Arial" w:hAnsi="Arial" w:cs="Arial"/>
          <w:sz w:val="24"/>
          <w:szCs w:val="24"/>
        </w:rPr>
      </w:pPr>
      <w:r w:rsidRPr="00AE78C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7D7A7D0" wp14:editId="1C38093F">
            <wp:extent cx="5727700" cy="2458085"/>
            <wp:effectExtent l="0" t="0" r="0" b="5715"/>
            <wp:docPr id="1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79EF50CE-BA3F-4ED5-A340-CEB381092A8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79EF50CE-BA3F-4ED5-A340-CEB381092A8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</a:ex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6E9BA40" w14:textId="028DE85C" w:rsidR="00AE78C9" w:rsidRDefault="00AE78C9" w:rsidP="00AE78C9">
      <w:pPr>
        <w:pStyle w:val="FigureCaption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Scroll down and click </w:t>
      </w:r>
      <w:r>
        <w:rPr>
          <w:rFonts w:ascii="Arial" w:hAnsi="Arial" w:cs="Arial"/>
          <w:b/>
          <w:sz w:val="24"/>
          <w:szCs w:val="24"/>
        </w:rPr>
        <w:t>Apply Code</w:t>
      </w:r>
    </w:p>
    <w:p w14:paraId="397F2B34" w14:textId="20D29F37" w:rsidR="00AE78C9" w:rsidRDefault="00AE78C9" w:rsidP="00AE78C9">
      <w:pPr>
        <w:pStyle w:val="FigureCaption"/>
        <w:numPr>
          <w:ilvl w:val="0"/>
          <w:numId w:val="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code should be provided by the main </w:t>
      </w:r>
      <w:proofErr w:type="spellStart"/>
      <w:r>
        <w:rPr>
          <w:rFonts w:ascii="Arial" w:hAnsi="Arial" w:cs="Arial"/>
          <w:sz w:val="24"/>
          <w:szCs w:val="24"/>
        </w:rPr>
        <w:t>intervenant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1764D12" w14:textId="51C3DCCE" w:rsidR="00AE78C9" w:rsidRDefault="00AE78C9" w:rsidP="00AE78C9">
      <w:pPr>
        <w:pStyle w:val="FigureCaption"/>
        <w:numPr>
          <w:ilvl w:val="0"/>
          <w:numId w:val="0"/>
        </w:numPr>
        <w:spacing w:line="360" w:lineRule="auto"/>
        <w:ind w:left="360"/>
        <w:jc w:val="center"/>
        <w:rPr>
          <w:rFonts w:ascii="Arial" w:hAnsi="Arial" w:cs="Arial"/>
          <w:sz w:val="24"/>
          <w:szCs w:val="24"/>
        </w:rPr>
      </w:pPr>
      <w:r w:rsidRPr="00AE78C9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61FAA26D" wp14:editId="537D1DDE">
            <wp:extent cx="5727700" cy="3431540"/>
            <wp:effectExtent l="0" t="0" r="0" b="0"/>
            <wp:docPr id="2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3BF47749-C021-43E2-8A93-B08AA0CE927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3BF47749-C021-43E2-8A93-B08AA0CE927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</a:ex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0C8FF60" w14:textId="22534936" w:rsidR="00AE78C9" w:rsidRDefault="00AE78C9" w:rsidP="00AE78C9">
      <w:pPr>
        <w:pStyle w:val="FigureCaption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the code then click </w:t>
      </w:r>
      <w:r>
        <w:rPr>
          <w:rFonts w:ascii="Arial" w:hAnsi="Arial" w:cs="Arial"/>
          <w:b/>
          <w:sz w:val="24"/>
          <w:szCs w:val="24"/>
        </w:rPr>
        <w:t>Apply.</w:t>
      </w:r>
    </w:p>
    <w:p w14:paraId="7AF4F46D" w14:textId="71559D7B" w:rsidR="00AE78C9" w:rsidRDefault="00AE78C9" w:rsidP="00AE78C9">
      <w:pPr>
        <w:pStyle w:val="FigureCaption"/>
        <w:numPr>
          <w:ilvl w:val="0"/>
          <w:numId w:val="0"/>
        </w:numPr>
        <w:spacing w:line="360" w:lineRule="auto"/>
        <w:ind w:left="360"/>
        <w:jc w:val="center"/>
        <w:rPr>
          <w:rFonts w:ascii="Arial" w:hAnsi="Arial" w:cs="Arial"/>
          <w:sz w:val="24"/>
          <w:szCs w:val="24"/>
        </w:rPr>
      </w:pPr>
      <w:r w:rsidRPr="00AE78C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98D2AD2" wp14:editId="53F38B92">
            <wp:extent cx="4187630" cy="2348230"/>
            <wp:effectExtent l="0" t="0" r="3810" b="1270"/>
            <wp:docPr id="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9336FC6-0FC9-46C2-83A1-F9F812D8B2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9336FC6-0FC9-46C2-83A1-F9F812D8B2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4460" cy="23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1C6A" w14:textId="77777777" w:rsidR="00AE2E0A" w:rsidRDefault="00AE2E0A">
      <w:pPr>
        <w:jc w:val="left"/>
        <w:rPr>
          <w:rFonts w:eastAsia="Times New Roman" w:cs="Arial"/>
          <w:lang w:val="en-GB" w:eastAsia="en-GB"/>
        </w:rPr>
      </w:pPr>
      <w:r>
        <w:rPr>
          <w:rFonts w:eastAsia="Times New Roman" w:cs="Arial"/>
          <w:b/>
          <w:bCs/>
          <w:lang w:val="en-GB" w:eastAsia="en-GB"/>
        </w:rPr>
        <w:br w:type="page"/>
      </w:r>
    </w:p>
    <w:p w14:paraId="7BF4811A" w14:textId="31BDD779" w:rsidR="00AE78C9" w:rsidRDefault="00CB7BFF" w:rsidP="00AE78C9">
      <w:pPr>
        <w:pStyle w:val="Heading3"/>
      </w:pPr>
      <w:bookmarkStart w:id="10" w:name="_Toc526253737"/>
      <w:r>
        <w:lastRenderedPageBreak/>
        <w:t>US south CF Space creation</w:t>
      </w:r>
      <w:bookmarkEnd w:id="10"/>
    </w:p>
    <w:p w14:paraId="4C4F8321" w14:textId="122F9B74" w:rsidR="00AE2E0A" w:rsidRDefault="00CB7BFF" w:rsidP="00CB7BFF">
      <w:pPr>
        <w:pStyle w:val="FigureCaption"/>
        <w:numPr>
          <w:ilvl w:val="0"/>
          <w:numId w:val="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labs require to</w:t>
      </w:r>
      <w:r w:rsidR="00AE2E0A">
        <w:rPr>
          <w:rFonts w:ascii="Arial" w:hAnsi="Arial" w:cs="Arial"/>
          <w:sz w:val="24"/>
          <w:szCs w:val="24"/>
        </w:rPr>
        <w:t xml:space="preserve"> create services in US south region</w:t>
      </w:r>
    </w:p>
    <w:p w14:paraId="150F41E8" w14:textId="0417760A" w:rsidR="00CB7BFF" w:rsidRPr="00AE2E0A" w:rsidRDefault="00CB7BFF" w:rsidP="00AE2E0A">
      <w:pPr>
        <w:pStyle w:val="FigureCaption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AE2E0A">
        <w:rPr>
          <w:rFonts w:ascii="Arial" w:hAnsi="Arial" w:cs="Arial"/>
          <w:sz w:val="24"/>
          <w:szCs w:val="24"/>
        </w:rPr>
        <w:t xml:space="preserve">elect </w:t>
      </w:r>
      <w:r w:rsidR="00AE2E0A" w:rsidRPr="00AE2E0A">
        <w:rPr>
          <w:rFonts w:ascii="Arial" w:hAnsi="Arial" w:cs="Arial"/>
          <w:b/>
          <w:sz w:val="24"/>
          <w:szCs w:val="24"/>
        </w:rPr>
        <w:t>Account / Cloud Foundry Org</w:t>
      </w:r>
      <w:r w:rsidR="00AE2E0A">
        <w:rPr>
          <w:rFonts w:ascii="Arial" w:hAnsi="Arial" w:cs="Arial"/>
          <w:sz w:val="24"/>
          <w:szCs w:val="24"/>
        </w:rPr>
        <w:t xml:space="preserve"> menu.</w:t>
      </w:r>
    </w:p>
    <w:p w14:paraId="000F9262" w14:textId="77C6EF0A" w:rsidR="00AE78C9" w:rsidRDefault="00AE2E0A" w:rsidP="00AE2E0A">
      <w:pPr>
        <w:pStyle w:val="FigureCaption"/>
        <w:numPr>
          <w:ilvl w:val="0"/>
          <w:numId w:val="0"/>
        </w:num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E2E0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2A21251" wp14:editId="5E1C1E65">
            <wp:extent cx="6162261" cy="2670541"/>
            <wp:effectExtent l="0" t="0" r="0" b="0"/>
            <wp:docPr id="6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7D6986A5-5F4C-4E58-8DF9-6994B30E789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7D6986A5-5F4C-4E58-8DF9-6994B30E789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922" cy="268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</a:ex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5CD577C" w14:textId="77777777" w:rsidR="00AE2E0A" w:rsidRDefault="00AE2E0A" w:rsidP="00AE2E0A">
      <w:pPr>
        <w:pStyle w:val="FigureCaption"/>
        <w:numPr>
          <w:ilvl w:val="0"/>
          <w:numId w:val="0"/>
        </w:num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C1B93A1" w14:textId="74922656" w:rsidR="00AE2E0A" w:rsidRPr="00AE2E0A" w:rsidRDefault="00AE2E0A" w:rsidP="00AE2E0A">
      <w:pPr>
        <w:pStyle w:val="FigureCaption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your organisation row</w:t>
      </w:r>
    </w:p>
    <w:p w14:paraId="3F839987" w14:textId="51A1E578" w:rsidR="00AE2E0A" w:rsidRDefault="00AE2E0A" w:rsidP="00AE2E0A">
      <w:pPr>
        <w:pStyle w:val="FigureCaption"/>
        <w:numPr>
          <w:ilvl w:val="0"/>
          <w:numId w:val="0"/>
        </w:num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E2E0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4CF7DE2" wp14:editId="2432E2FF">
            <wp:extent cx="6217920" cy="1320790"/>
            <wp:effectExtent l="0" t="0" r="0" b="635"/>
            <wp:docPr id="11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E2ADA403-75A5-47A6-834C-864B886F116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E2ADA403-75A5-47A6-834C-864B886F116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484" cy="133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</a:ex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AED19FD" w14:textId="77777777" w:rsidR="00AE2E0A" w:rsidRDefault="00AE2E0A" w:rsidP="00AE2E0A">
      <w:pPr>
        <w:pStyle w:val="FigureCaption"/>
        <w:numPr>
          <w:ilvl w:val="0"/>
          <w:numId w:val="0"/>
        </w:num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F44BF6" w14:textId="61E939E2" w:rsidR="00AE2E0A" w:rsidRPr="00AE2E0A" w:rsidRDefault="00AE2E0A" w:rsidP="00AE2E0A">
      <w:pPr>
        <w:pStyle w:val="FigureCaption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right, click </w:t>
      </w:r>
      <w:r w:rsidRPr="00AE2E0A">
        <w:rPr>
          <w:rFonts w:ascii="Arial" w:hAnsi="Arial" w:cs="Arial"/>
          <w:b/>
          <w:sz w:val="24"/>
          <w:szCs w:val="24"/>
        </w:rPr>
        <w:t>Add a space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E2E0A">
        <w:rPr>
          <w:rFonts w:ascii="Arial" w:hAnsi="Arial" w:cs="Arial"/>
          <w:sz w:val="24"/>
          <w:szCs w:val="24"/>
        </w:rPr>
        <w:t>then select US South as region and enter a name for your space</w:t>
      </w:r>
    </w:p>
    <w:p w14:paraId="24891377" w14:textId="2A38A459" w:rsidR="00AE2E0A" w:rsidRPr="00AE2E0A" w:rsidRDefault="00AE2E0A" w:rsidP="00AE2E0A">
      <w:pPr>
        <w:pStyle w:val="FigureCaption"/>
        <w:numPr>
          <w:ilvl w:val="0"/>
          <w:numId w:val="0"/>
        </w:numPr>
        <w:spacing w:line="36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2E4BC1" wp14:editId="5993B883">
            <wp:extent cx="2983819" cy="2317584"/>
            <wp:effectExtent l="0" t="0" r="1270" b="0"/>
            <wp:docPr id="1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3D95D39-9EEB-1C44-9B37-47426622CD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3D95D39-9EEB-1C44-9B37-47426622CD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5515" cy="232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 w:type="page"/>
      </w:r>
    </w:p>
    <w:p w14:paraId="7D1DB8A5" w14:textId="63D2AECE" w:rsidR="00AE2E0A" w:rsidRPr="00AE2E0A" w:rsidRDefault="00AE2E0A" w:rsidP="00AE2E0A">
      <w:pPr>
        <w:pStyle w:val="FigureCaption"/>
        <w:numPr>
          <w:ilvl w:val="0"/>
          <w:numId w:val="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Then you should have:</w:t>
      </w:r>
    </w:p>
    <w:p w14:paraId="77B886F1" w14:textId="382FD6A1" w:rsidR="00AE2E0A" w:rsidRDefault="00AE2E0A" w:rsidP="00AE2E0A">
      <w:pPr>
        <w:pStyle w:val="FigureCaption"/>
        <w:numPr>
          <w:ilvl w:val="0"/>
          <w:numId w:val="0"/>
        </w:num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E49B9AE" wp14:editId="3BD4A256">
            <wp:extent cx="6152791" cy="1319917"/>
            <wp:effectExtent l="0" t="0" r="0" b="1270"/>
            <wp:docPr id="1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2FBCA3B-148A-F246-89E1-F19E1A988A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B2FBCA3B-148A-F246-89E1-F19E1A988A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95447" cy="132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D648" w14:textId="5D1DB420" w:rsidR="00AE2E0A" w:rsidRPr="00AE2E0A" w:rsidRDefault="00AE2E0A" w:rsidP="00AE78C9">
      <w:pPr>
        <w:pStyle w:val="FigureCaption"/>
        <w:numPr>
          <w:ilvl w:val="0"/>
          <w:numId w:val="0"/>
        </w:numPr>
        <w:spacing w:line="36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048E07A4" w14:textId="166F7C48" w:rsidR="00A85791" w:rsidRDefault="00733272" w:rsidP="00733272">
      <w:pPr>
        <w:pStyle w:val="Heading1"/>
      </w:pPr>
      <w:bookmarkStart w:id="11" w:name="_Toc526253738"/>
      <w:r>
        <w:lastRenderedPageBreak/>
        <w:t>Install the Cloud Foundry command-line Interface</w:t>
      </w:r>
      <w:bookmarkEnd w:id="11"/>
    </w:p>
    <w:p w14:paraId="626E9A25" w14:textId="17BAE994" w:rsidR="00733272" w:rsidRDefault="00733272" w:rsidP="00733272">
      <w:pPr>
        <w:pStyle w:val="FigureCaption"/>
        <w:numPr>
          <w:ilvl w:val="0"/>
          <w:numId w:val="0"/>
        </w:numPr>
        <w:shd w:val="clear" w:color="auto" w:fill="E7E6E6" w:themeFill="background2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manage your applications in an IBM </w:t>
      </w:r>
      <w:r w:rsidR="00A76FEA">
        <w:rPr>
          <w:rFonts w:ascii="Arial" w:hAnsi="Arial" w:cs="Arial"/>
          <w:sz w:val="24"/>
          <w:szCs w:val="24"/>
        </w:rPr>
        <w:t>Cloud</w:t>
      </w:r>
      <w:r>
        <w:rPr>
          <w:rFonts w:ascii="Arial" w:hAnsi="Arial" w:cs="Arial"/>
          <w:sz w:val="24"/>
          <w:szCs w:val="24"/>
        </w:rPr>
        <w:t xml:space="preserve"> environment using the Cloud Foundry command-line interface (CLI).  Using this tool, you can deploy your applications to</w:t>
      </w:r>
      <w:r w:rsidR="00A76FEA">
        <w:rPr>
          <w:rFonts w:ascii="Arial" w:hAnsi="Arial" w:cs="Arial"/>
          <w:sz w:val="24"/>
          <w:szCs w:val="24"/>
        </w:rPr>
        <w:t xml:space="preserve"> IBM</w:t>
      </w:r>
      <w:r>
        <w:rPr>
          <w:rFonts w:ascii="Arial" w:hAnsi="Arial" w:cs="Arial"/>
          <w:sz w:val="24"/>
          <w:szCs w:val="24"/>
        </w:rPr>
        <w:t xml:space="preserve"> </w:t>
      </w:r>
      <w:r w:rsidR="00A76FEA">
        <w:rPr>
          <w:rFonts w:ascii="Arial" w:hAnsi="Arial" w:cs="Arial"/>
          <w:sz w:val="24"/>
          <w:szCs w:val="24"/>
        </w:rPr>
        <w:t>Cloud</w:t>
      </w:r>
      <w:r>
        <w:rPr>
          <w:rFonts w:ascii="Arial" w:hAnsi="Arial" w:cs="Arial"/>
          <w:sz w:val="24"/>
          <w:szCs w:val="24"/>
        </w:rPr>
        <w:t>, create and bind services to your applications, manage authentication credentials, and more.</w:t>
      </w:r>
    </w:p>
    <w:p w14:paraId="64AFC549" w14:textId="119288BE" w:rsidR="00733272" w:rsidRPr="00AE78C9" w:rsidRDefault="00AE78C9" w:rsidP="00AE78C9">
      <w:pPr>
        <w:pStyle w:val="Heading3"/>
      </w:pPr>
      <w:bookmarkStart w:id="12" w:name="_Toc526253739"/>
      <w:r>
        <w:t>CF installation</w:t>
      </w:r>
      <w:bookmarkEnd w:id="12"/>
    </w:p>
    <w:p w14:paraId="038167A9" w14:textId="77777777" w:rsidR="00733272" w:rsidRDefault="00733272" w:rsidP="00733272">
      <w:pPr>
        <w:pStyle w:val="FigureCaption"/>
        <w:numPr>
          <w:ilvl w:val="0"/>
          <w:numId w:val="31"/>
        </w:numPr>
        <w:spacing w:line="36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 web browser, navigate to Cloud Foundry CLI downloads page.</w:t>
      </w:r>
    </w:p>
    <w:p w14:paraId="43C90716" w14:textId="77777777" w:rsidR="00733272" w:rsidRPr="00733272" w:rsidRDefault="003A74A4" w:rsidP="00733272">
      <w:pPr>
        <w:pStyle w:val="FigureCaption"/>
        <w:numPr>
          <w:ilvl w:val="0"/>
          <w:numId w:val="0"/>
        </w:numPr>
        <w:spacing w:line="360" w:lineRule="auto"/>
        <w:ind w:firstLine="36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30" w:history="1">
        <w:r w:rsidR="00733272" w:rsidRPr="008D5614">
          <w:rPr>
            <w:rStyle w:val="Hyperlink"/>
            <w:rFonts w:ascii="Arial" w:hAnsi="Arial" w:cs="Arial"/>
            <w:sz w:val="24"/>
            <w:szCs w:val="24"/>
          </w:rPr>
          <w:t>https://github.com/cloudfoundry/cli/releases</w:t>
        </w:r>
      </w:hyperlink>
    </w:p>
    <w:p w14:paraId="1409D21F" w14:textId="77777777" w:rsidR="00733272" w:rsidRDefault="00733272" w:rsidP="00733272">
      <w:pPr>
        <w:pStyle w:val="FigureCaption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and install the latest version of the tool on your local workstation.  The procedure may vary according to your operating system </w:t>
      </w:r>
    </w:p>
    <w:p w14:paraId="0B137E71" w14:textId="77777777" w:rsidR="00733272" w:rsidRDefault="00733272" w:rsidP="00733272">
      <w:pPr>
        <w:pStyle w:val="FigureCaption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Review the </w:t>
      </w:r>
      <w:hyperlink r:id="rId31" w:history="1">
        <w:r w:rsidRPr="008D5614">
          <w:rPr>
            <w:rStyle w:val="Hyperlink"/>
            <w:rFonts w:ascii="Arial" w:hAnsi="Arial" w:cs="Arial"/>
            <w:sz w:val="24"/>
            <w:szCs w:val="24"/>
          </w:rPr>
          <w:t>documentation</w:t>
        </w:r>
      </w:hyperlink>
      <w:r>
        <w:rPr>
          <w:rFonts w:ascii="Arial" w:hAnsi="Arial" w:cs="Arial"/>
          <w:sz w:val="24"/>
          <w:szCs w:val="24"/>
        </w:rPr>
        <w:t xml:space="preserve"> to become acquainted with the most common commands </w:t>
      </w:r>
    </w:p>
    <w:p w14:paraId="3D3FA668" w14:textId="77777777" w:rsidR="00733272" w:rsidRDefault="00733272" w:rsidP="00733272">
      <w:pPr>
        <w:pStyle w:val="FigureCaption"/>
        <w:numPr>
          <w:ilvl w:val="0"/>
          <w:numId w:val="0"/>
        </w:numPr>
        <w:spacing w:line="360" w:lineRule="auto"/>
        <w:ind w:left="720" w:hanging="360"/>
        <w:rPr>
          <w:rFonts w:ascii="Arial" w:hAnsi="Arial" w:cs="Arial"/>
          <w:sz w:val="24"/>
          <w:szCs w:val="24"/>
        </w:rPr>
      </w:pPr>
    </w:p>
    <w:p w14:paraId="4DDFA5DE" w14:textId="5F306BDC" w:rsidR="00733272" w:rsidRDefault="00733272" w:rsidP="00733272">
      <w:pPr>
        <w:pStyle w:val="Heading1"/>
      </w:pPr>
      <w:bookmarkStart w:id="13" w:name="_Toc526253740"/>
      <w:r>
        <w:lastRenderedPageBreak/>
        <w:t>Install Node.js and Express</w:t>
      </w:r>
      <w:bookmarkEnd w:id="13"/>
    </w:p>
    <w:p w14:paraId="2C9EE58B" w14:textId="77777777" w:rsidR="00733272" w:rsidRDefault="00733272" w:rsidP="00733272">
      <w:pPr>
        <w:pStyle w:val="FigureCaption"/>
        <w:numPr>
          <w:ilvl w:val="0"/>
          <w:numId w:val="0"/>
        </w:numPr>
        <w:shd w:val="clear" w:color="auto" w:fill="E7E6E6" w:themeFill="background2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Node.js is an open-source, cross-platform runtime environment for developing server-side web applications using JavaScript.  Node.js has an event-driven architecture capable of asynchronous I/O utilizing </w:t>
      </w:r>
      <w:proofErr w:type="spellStart"/>
      <w:r>
        <w:rPr>
          <w:rFonts w:ascii="Arial" w:hAnsi="Arial" w:cs="Arial"/>
          <w:sz w:val="24"/>
          <w:szCs w:val="24"/>
        </w:rPr>
        <w:t>callbacks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6D8C0FD" w14:textId="77777777" w:rsidR="00733272" w:rsidRDefault="00733272" w:rsidP="00733272">
      <w:pPr>
        <w:pStyle w:val="FigureCaption"/>
        <w:numPr>
          <w:ilvl w:val="0"/>
          <w:numId w:val="0"/>
        </w:numPr>
        <w:shd w:val="clear" w:color="auto" w:fill="E7E6E6" w:themeFill="background2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Express is a minimal and flexible Node.js web application framework that provides a robust set of features to develop web and mobile applications.  It’s ability to facilitate rapid development of Node based web applications makes it the de facto framework for Node.js.</w:t>
      </w:r>
    </w:p>
    <w:p w14:paraId="6D2970CF" w14:textId="305BB2E7" w:rsidR="00733272" w:rsidRPr="00AE78C9" w:rsidRDefault="00AE78C9" w:rsidP="00AE78C9">
      <w:pPr>
        <w:pStyle w:val="Heading3"/>
      </w:pPr>
      <w:bookmarkStart w:id="14" w:name="_Toc526253741"/>
      <w:r>
        <w:t>Node installation</w:t>
      </w:r>
      <w:bookmarkEnd w:id="14"/>
    </w:p>
    <w:p w14:paraId="534D0612" w14:textId="77777777" w:rsidR="00733272" w:rsidRDefault="00733272" w:rsidP="00733272">
      <w:pPr>
        <w:pStyle w:val="FigureCaption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 web browser, navigate to the Node.js homepage.</w:t>
      </w:r>
    </w:p>
    <w:p w14:paraId="5A8753C1" w14:textId="77777777" w:rsidR="00733272" w:rsidRDefault="003A74A4" w:rsidP="00733272">
      <w:pPr>
        <w:pStyle w:val="FigureCaption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hyperlink r:id="rId32" w:history="1">
        <w:r w:rsidR="00733272" w:rsidRPr="00F12BD1">
          <w:rPr>
            <w:rStyle w:val="Hyperlink"/>
            <w:rFonts w:ascii="Arial" w:hAnsi="Arial" w:cs="Arial"/>
            <w:sz w:val="24"/>
            <w:szCs w:val="24"/>
          </w:rPr>
          <w:t>https://nodejs.org/</w:t>
        </w:r>
      </w:hyperlink>
    </w:p>
    <w:p w14:paraId="1B1C4E17" w14:textId="4357CCDC" w:rsidR="00AB3D60" w:rsidRDefault="00733272" w:rsidP="00733272">
      <w:pPr>
        <w:pStyle w:val="FigureCaption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Download and install the latest Node.js runtime on your local workstation. The procedure may vary according to your operating system.</w:t>
      </w:r>
    </w:p>
    <w:p w14:paraId="27EC7AA2" w14:textId="77777777" w:rsidR="00AB3D60" w:rsidRDefault="00AB3D60" w:rsidP="00EE3203">
      <w:pPr>
        <w:pStyle w:val="FigureCaption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25D264FE" w14:textId="77777777" w:rsidR="00733272" w:rsidRDefault="00733272" w:rsidP="00733272">
      <w:pPr>
        <w:pStyle w:val="FigureCaption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suggested on the last window of the installer, update your PATH variable (if necessary)</w:t>
      </w:r>
    </w:p>
    <w:p w14:paraId="7F3FA301" w14:textId="1667718A" w:rsidR="00733272" w:rsidRPr="00666025" w:rsidRDefault="00733272" w:rsidP="00733272">
      <w:pPr>
        <w:pStyle w:val="FigureCaption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 terminal / command window, enter the following commands to install the Express framework so that it is globally available to all of your Node applications.</w:t>
      </w:r>
    </w:p>
    <w:p w14:paraId="475D5B2B" w14:textId="77777777" w:rsidR="00733272" w:rsidRPr="00814E46" w:rsidRDefault="00733272" w:rsidP="00733272">
      <w:pPr>
        <w:pStyle w:val="FigureCaption"/>
        <w:numPr>
          <w:ilvl w:val="0"/>
          <w:numId w:val="0"/>
        </w:numPr>
        <w:spacing w:line="360" w:lineRule="auto"/>
        <w:ind w:left="1260"/>
        <w:rPr>
          <w:rFonts w:ascii="Consolas" w:hAnsi="Consolas" w:cs="Arial"/>
          <w:sz w:val="24"/>
          <w:szCs w:val="24"/>
        </w:rPr>
      </w:pPr>
      <w:proofErr w:type="spellStart"/>
      <w:r w:rsidRPr="00814E46">
        <w:rPr>
          <w:rFonts w:ascii="Consolas" w:hAnsi="Consolas" w:cs="Arial"/>
          <w:sz w:val="24"/>
          <w:szCs w:val="24"/>
        </w:rPr>
        <w:t>npm</w:t>
      </w:r>
      <w:proofErr w:type="spellEnd"/>
      <w:r w:rsidRPr="00814E46">
        <w:rPr>
          <w:rFonts w:ascii="Consolas" w:hAnsi="Consolas" w:cs="Arial"/>
          <w:sz w:val="24"/>
          <w:szCs w:val="24"/>
        </w:rPr>
        <w:t xml:space="preserve"> install -g express</w:t>
      </w:r>
    </w:p>
    <w:p w14:paraId="637F598F" w14:textId="77777777" w:rsidR="00733272" w:rsidRDefault="00733272" w:rsidP="00733272">
      <w:pPr>
        <w:pStyle w:val="FigureCaption"/>
        <w:numPr>
          <w:ilvl w:val="0"/>
          <w:numId w:val="0"/>
        </w:numPr>
        <w:spacing w:line="360" w:lineRule="auto"/>
        <w:ind w:left="1260"/>
        <w:rPr>
          <w:rFonts w:ascii="Arial" w:hAnsi="Arial" w:cs="Arial"/>
          <w:sz w:val="24"/>
          <w:szCs w:val="24"/>
        </w:rPr>
      </w:pPr>
      <w:proofErr w:type="spellStart"/>
      <w:r w:rsidRPr="00814E46">
        <w:rPr>
          <w:rFonts w:ascii="Consolas" w:hAnsi="Consolas" w:cs="Arial"/>
          <w:sz w:val="24"/>
          <w:szCs w:val="24"/>
        </w:rPr>
        <w:t>npm</w:t>
      </w:r>
      <w:proofErr w:type="spellEnd"/>
      <w:r w:rsidRPr="00814E46">
        <w:rPr>
          <w:rFonts w:ascii="Consolas" w:hAnsi="Consolas" w:cs="Arial"/>
          <w:sz w:val="24"/>
          <w:szCs w:val="24"/>
        </w:rPr>
        <w:t xml:space="preserve"> install -g express-generator</w:t>
      </w:r>
    </w:p>
    <w:p w14:paraId="3AFD2187" w14:textId="77777777" w:rsidR="00733272" w:rsidRDefault="00733272" w:rsidP="00733272">
      <w:pPr>
        <w:pStyle w:val="FigureCaption"/>
        <w:numPr>
          <w:ilvl w:val="0"/>
          <w:numId w:val="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Congratulations!  You are now ready to develop Node.js applications!</w:t>
      </w:r>
    </w:p>
    <w:p w14:paraId="7946E037" w14:textId="42222915" w:rsidR="004E5BD3" w:rsidRDefault="004E5BD3">
      <w:pPr>
        <w:jc w:val="left"/>
        <w:rPr>
          <w:rFonts w:eastAsia="Times New Roman" w:cs="Arial"/>
          <w:lang w:val="en-GB" w:eastAsia="en-GB"/>
        </w:rPr>
      </w:pPr>
    </w:p>
    <w:sectPr w:rsidR="004E5BD3" w:rsidSect="004A394B">
      <w:pgSz w:w="11900" w:h="16840"/>
      <w:pgMar w:top="1440" w:right="1463" w:bottom="1440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AC04E" w14:textId="77777777" w:rsidR="003A74A4" w:rsidRDefault="003A74A4">
      <w:r>
        <w:separator/>
      </w:r>
    </w:p>
  </w:endnote>
  <w:endnote w:type="continuationSeparator" w:id="0">
    <w:p w14:paraId="2A18EC55" w14:textId="77777777" w:rsidR="003A74A4" w:rsidRDefault="003A7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mo">
    <w:altName w:val="Arial Unicode MS"/>
    <w:panose1 w:val="020B0604020202020204"/>
    <w:charset w:val="8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rta">
    <w:altName w:val="Calibri"/>
    <w:panose1 w:val="020B0604020202020204"/>
    <w:charset w:val="00"/>
    <w:family w:val="decorative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3ADE7" w14:textId="77777777" w:rsidR="00445208" w:rsidRDefault="00445208" w:rsidP="004A394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E33C3B" w14:textId="77777777" w:rsidR="00445208" w:rsidRDefault="00445208" w:rsidP="00E52AD6">
    <w:pPr>
      <w:pStyle w:val="F-Footer"/>
      <w:tabs>
        <w:tab w:val="clear" w:pos="10140"/>
        <w:tab w:val="clear" w:pos="10940"/>
        <w:tab w:val="right" w:pos="9360"/>
      </w:tabs>
      <w:ind w:right="360"/>
      <w:rPr>
        <w:b/>
        <w:bCs/>
        <w:w w:val="100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296E5" w14:textId="77777777" w:rsidR="00445208" w:rsidRDefault="00445208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A446C6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A446C6">
      <w:rPr>
        <w:noProof/>
        <w:color w:val="5B9BD5" w:themeColor="accent1"/>
      </w:rPr>
      <w:t>7</w:t>
    </w:r>
    <w:r>
      <w:rPr>
        <w:color w:val="5B9BD5" w:themeColor="accen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A9663" w14:textId="77777777" w:rsidR="00445208" w:rsidRDefault="00445208" w:rsidP="00E0560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54715" w14:textId="77777777" w:rsidR="003A74A4" w:rsidRDefault="003A74A4">
      <w:r>
        <w:separator/>
      </w:r>
    </w:p>
  </w:footnote>
  <w:footnote w:type="continuationSeparator" w:id="0">
    <w:p w14:paraId="4286ADE7" w14:textId="77777777" w:rsidR="003A74A4" w:rsidRDefault="003A7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4943E" w14:textId="77777777" w:rsidR="00445208" w:rsidRDefault="00445208">
    <w:pPr>
      <w:widowControl w:val="0"/>
      <w:autoSpaceDE w:val="0"/>
      <w:autoSpaceDN w:val="0"/>
      <w:adjustRightInd w:val="0"/>
      <w:rPr>
        <w:rFonts w:ascii="Carta" w:hAnsi="Cart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15806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FigureCaption"/>
      <w:lvlText w:val="%1."/>
      <w:lvlJc w:val="left"/>
      <w:pPr>
        <w:tabs>
          <w:tab w:val="num" w:pos="720"/>
        </w:tabs>
        <w:ind w:left="720" w:hanging="360"/>
      </w:pPr>
      <w:rPr>
        <w:rFonts w:cs="Arim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2B33B5E"/>
    <w:multiLevelType w:val="hybridMultilevel"/>
    <w:tmpl w:val="9398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B552F"/>
    <w:multiLevelType w:val="hybridMultilevel"/>
    <w:tmpl w:val="CD5850C6"/>
    <w:lvl w:ilvl="0" w:tplc="CEBA7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7C7CFD"/>
    <w:multiLevelType w:val="hybridMultilevel"/>
    <w:tmpl w:val="82AA2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24BDF"/>
    <w:multiLevelType w:val="hybridMultilevel"/>
    <w:tmpl w:val="6B7CE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B1482"/>
    <w:multiLevelType w:val="hybridMultilevel"/>
    <w:tmpl w:val="3E7CAD32"/>
    <w:lvl w:ilvl="0" w:tplc="FE38683C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77A33"/>
    <w:multiLevelType w:val="hybridMultilevel"/>
    <w:tmpl w:val="47AC1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E61E5"/>
    <w:multiLevelType w:val="hybridMultilevel"/>
    <w:tmpl w:val="CD5850C6"/>
    <w:lvl w:ilvl="0" w:tplc="CEBA7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8A4AE3"/>
    <w:multiLevelType w:val="hybridMultilevel"/>
    <w:tmpl w:val="E260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52CCE"/>
    <w:multiLevelType w:val="hybridMultilevel"/>
    <w:tmpl w:val="47AC1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2B1FC4"/>
    <w:multiLevelType w:val="hybridMultilevel"/>
    <w:tmpl w:val="EE70CC32"/>
    <w:lvl w:ilvl="0" w:tplc="FF74C144">
      <w:start w:val="1"/>
      <w:numFmt w:val="decimal"/>
      <w:pStyle w:val="FC-FigureCaption"/>
      <w:lvlText w:val="Figure %1"/>
      <w:lvlJc w:val="left"/>
      <w:pPr>
        <w:tabs>
          <w:tab w:val="num" w:pos="144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8D1E52"/>
    <w:multiLevelType w:val="hybridMultilevel"/>
    <w:tmpl w:val="C2FA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7245B"/>
    <w:multiLevelType w:val="hybridMultilevel"/>
    <w:tmpl w:val="47AC1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55E83"/>
    <w:multiLevelType w:val="multilevel"/>
    <w:tmpl w:val="24182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1C7A22"/>
    <w:multiLevelType w:val="hybridMultilevel"/>
    <w:tmpl w:val="60061EEE"/>
    <w:lvl w:ilvl="0" w:tplc="F0DCE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9E3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1C5A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5AC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E8C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C40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7C6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D2E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AE0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FC75E73"/>
    <w:multiLevelType w:val="hybridMultilevel"/>
    <w:tmpl w:val="F748490C"/>
    <w:lvl w:ilvl="0" w:tplc="8E40D46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49546E08">
      <w:start w:val="1"/>
      <w:numFmt w:val="lowerLetter"/>
      <w:pStyle w:val="L-Lettered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E6313E"/>
    <w:multiLevelType w:val="hybridMultilevel"/>
    <w:tmpl w:val="CD5850C6"/>
    <w:lvl w:ilvl="0" w:tplc="CEBA7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E37C4D"/>
    <w:multiLevelType w:val="hybridMultilevel"/>
    <w:tmpl w:val="EBA01594"/>
    <w:lvl w:ilvl="0" w:tplc="3184116C">
      <w:start w:val="1"/>
      <w:numFmt w:val="none"/>
      <w:pStyle w:val="II-ImportantInfo"/>
      <w:lvlText w:val="Important:"/>
      <w:lvlJc w:val="left"/>
      <w:pPr>
        <w:tabs>
          <w:tab w:val="num" w:pos="360"/>
        </w:tabs>
        <w:ind w:left="720" w:firstLine="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B65801"/>
    <w:multiLevelType w:val="hybridMultilevel"/>
    <w:tmpl w:val="CD5850C6"/>
    <w:lvl w:ilvl="0" w:tplc="CEBA7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E01E3A"/>
    <w:multiLevelType w:val="hybridMultilevel"/>
    <w:tmpl w:val="6B7CEF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73008F"/>
    <w:multiLevelType w:val="hybridMultilevel"/>
    <w:tmpl w:val="382E8A38"/>
    <w:lvl w:ilvl="0" w:tplc="AF3E8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056985"/>
    <w:multiLevelType w:val="hybridMultilevel"/>
    <w:tmpl w:val="6B7CEF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6D0B1E"/>
    <w:multiLevelType w:val="hybridMultilevel"/>
    <w:tmpl w:val="CD5850C6"/>
    <w:lvl w:ilvl="0" w:tplc="CEBA7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1B94231"/>
    <w:multiLevelType w:val="hybridMultilevel"/>
    <w:tmpl w:val="1542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140159"/>
    <w:multiLevelType w:val="hybridMultilevel"/>
    <w:tmpl w:val="FBBCE5DA"/>
    <w:lvl w:ilvl="0" w:tplc="6286486E">
      <w:start w:val="1"/>
      <w:numFmt w:val="none"/>
      <w:pStyle w:val="T-Tip"/>
      <w:lvlText w:val="Tip:"/>
      <w:lvlJc w:val="left"/>
      <w:pPr>
        <w:tabs>
          <w:tab w:val="num" w:pos="720"/>
        </w:tabs>
        <w:ind w:left="720" w:firstLine="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5AF24D9"/>
    <w:multiLevelType w:val="multilevel"/>
    <w:tmpl w:val="47AC1A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22C2D"/>
    <w:multiLevelType w:val="hybridMultilevel"/>
    <w:tmpl w:val="47AC1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56293E"/>
    <w:multiLevelType w:val="hybridMultilevel"/>
    <w:tmpl w:val="27F65A0C"/>
    <w:lvl w:ilvl="0" w:tplc="FBEA0556">
      <w:start w:val="1"/>
      <w:numFmt w:val="bullet"/>
      <w:pStyle w:val="BUI-BulletedIndented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6306746"/>
    <w:multiLevelType w:val="hybridMultilevel"/>
    <w:tmpl w:val="CD5850C6"/>
    <w:lvl w:ilvl="0" w:tplc="CEBA7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6C82681"/>
    <w:multiLevelType w:val="hybridMultilevel"/>
    <w:tmpl w:val="664A8C60"/>
    <w:lvl w:ilvl="0" w:tplc="188C159C">
      <w:start w:val="1"/>
      <w:numFmt w:val="decimal"/>
      <w:pStyle w:val="N-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8E12BCB"/>
    <w:multiLevelType w:val="hybridMultilevel"/>
    <w:tmpl w:val="F3BC14D8"/>
    <w:lvl w:ilvl="0" w:tplc="FA7888F0">
      <w:start w:val="1"/>
      <w:numFmt w:val="none"/>
      <w:pStyle w:val="NT-Note"/>
      <w:lvlText w:val="Note:"/>
      <w:lvlJc w:val="left"/>
      <w:pPr>
        <w:tabs>
          <w:tab w:val="num" w:pos="1224"/>
        </w:tabs>
        <w:ind w:left="1080" w:firstLine="0"/>
      </w:pPr>
      <w:rPr>
        <w:rFonts w:ascii="Arial" w:hAnsi="Arial" w:hint="default"/>
        <w:b/>
        <w:i w:val="0"/>
        <w:sz w:val="20"/>
      </w:rPr>
    </w:lvl>
    <w:lvl w:ilvl="1" w:tplc="9B6CEC9C">
      <w:start w:val="1"/>
      <w:numFmt w:val="none"/>
      <w:pStyle w:val="NT-Note"/>
      <w:lvlText w:val="Note: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97842CF"/>
    <w:multiLevelType w:val="multilevel"/>
    <w:tmpl w:val="9F26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8703B7"/>
    <w:multiLevelType w:val="hybridMultilevel"/>
    <w:tmpl w:val="CB480494"/>
    <w:lvl w:ilvl="0" w:tplc="D04449CE">
      <w:start w:val="1"/>
      <w:numFmt w:val="bullet"/>
      <w:pStyle w:val="BU-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0E32BA"/>
    <w:multiLevelType w:val="hybridMultilevel"/>
    <w:tmpl w:val="CD6E9F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8"/>
  </w:num>
  <w:num w:numId="3">
    <w:abstractNumId w:val="16"/>
  </w:num>
  <w:num w:numId="4">
    <w:abstractNumId w:val="30"/>
  </w:num>
  <w:num w:numId="5">
    <w:abstractNumId w:val="11"/>
  </w:num>
  <w:num w:numId="6">
    <w:abstractNumId w:val="31"/>
  </w:num>
  <w:num w:numId="7">
    <w:abstractNumId w:val="18"/>
  </w:num>
  <w:num w:numId="8">
    <w:abstractNumId w:val="25"/>
  </w:num>
  <w:num w:numId="9">
    <w:abstractNumId w:val="2"/>
  </w:num>
  <w:num w:numId="10">
    <w:abstractNumId w:val="6"/>
  </w:num>
  <w:num w:numId="11">
    <w:abstractNumId w:val="8"/>
  </w:num>
  <w:num w:numId="12">
    <w:abstractNumId w:val="1"/>
  </w:num>
  <w:num w:numId="13">
    <w:abstractNumId w:val="21"/>
  </w:num>
  <w:num w:numId="14">
    <w:abstractNumId w:val="12"/>
  </w:num>
  <w:num w:numId="15">
    <w:abstractNumId w:val="9"/>
  </w:num>
  <w:num w:numId="16">
    <w:abstractNumId w:val="7"/>
  </w:num>
  <w:num w:numId="17">
    <w:abstractNumId w:val="34"/>
  </w:num>
  <w:num w:numId="18">
    <w:abstractNumId w:val="5"/>
  </w:num>
  <w:num w:numId="19">
    <w:abstractNumId w:val="4"/>
  </w:num>
  <w:num w:numId="20">
    <w:abstractNumId w:val="14"/>
  </w:num>
  <w:num w:numId="21">
    <w:abstractNumId w:val="0"/>
  </w:num>
  <w:num w:numId="22">
    <w:abstractNumId w:val="20"/>
  </w:num>
  <w:num w:numId="23">
    <w:abstractNumId w:val="13"/>
  </w:num>
  <w:num w:numId="24">
    <w:abstractNumId w:val="22"/>
  </w:num>
  <w:num w:numId="25">
    <w:abstractNumId w:val="15"/>
  </w:num>
  <w:num w:numId="26">
    <w:abstractNumId w:val="26"/>
  </w:num>
  <w:num w:numId="27">
    <w:abstractNumId w:val="27"/>
  </w:num>
  <w:num w:numId="28">
    <w:abstractNumId w:val="10"/>
  </w:num>
  <w:num w:numId="29">
    <w:abstractNumId w:val="24"/>
  </w:num>
  <w:num w:numId="30">
    <w:abstractNumId w:val="32"/>
  </w:num>
  <w:num w:numId="31">
    <w:abstractNumId w:val="29"/>
  </w:num>
  <w:num w:numId="32">
    <w:abstractNumId w:val="19"/>
  </w:num>
  <w:num w:numId="33">
    <w:abstractNumId w:val="17"/>
  </w:num>
  <w:num w:numId="34">
    <w:abstractNumId w:val="3"/>
  </w:num>
  <w:num w:numId="35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636"/>
    <w:rsid w:val="000026FE"/>
    <w:rsid w:val="00005EE4"/>
    <w:rsid w:val="00007F82"/>
    <w:rsid w:val="00012634"/>
    <w:rsid w:val="00015F23"/>
    <w:rsid w:val="00017593"/>
    <w:rsid w:val="000210F3"/>
    <w:rsid w:val="00023FF3"/>
    <w:rsid w:val="000277DB"/>
    <w:rsid w:val="00040F3E"/>
    <w:rsid w:val="00043043"/>
    <w:rsid w:val="00060106"/>
    <w:rsid w:val="00062C20"/>
    <w:rsid w:val="0007246A"/>
    <w:rsid w:val="0007608F"/>
    <w:rsid w:val="00080EEF"/>
    <w:rsid w:val="00084DC1"/>
    <w:rsid w:val="00091D4C"/>
    <w:rsid w:val="00094C54"/>
    <w:rsid w:val="000A1872"/>
    <w:rsid w:val="000A1FC9"/>
    <w:rsid w:val="000A6564"/>
    <w:rsid w:val="000A6FA0"/>
    <w:rsid w:val="000B1F35"/>
    <w:rsid w:val="000B26D2"/>
    <w:rsid w:val="000B2733"/>
    <w:rsid w:val="000B3ECA"/>
    <w:rsid w:val="000B5402"/>
    <w:rsid w:val="000C338F"/>
    <w:rsid w:val="000C6D25"/>
    <w:rsid w:val="000D09C8"/>
    <w:rsid w:val="000D19BE"/>
    <w:rsid w:val="000E095D"/>
    <w:rsid w:val="000E3035"/>
    <w:rsid w:val="000F1A73"/>
    <w:rsid w:val="00100426"/>
    <w:rsid w:val="00100901"/>
    <w:rsid w:val="001045C9"/>
    <w:rsid w:val="001105C6"/>
    <w:rsid w:val="00114CC2"/>
    <w:rsid w:val="001231D8"/>
    <w:rsid w:val="00124812"/>
    <w:rsid w:val="0012673F"/>
    <w:rsid w:val="00130320"/>
    <w:rsid w:val="0013338E"/>
    <w:rsid w:val="001404CC"/>
    <w:rsid w:val="0014254F"/>
    <w:rsid w:val="00146E8F"/>
    <w:rsid w:val="00146F81"/>
    <w:rsid w:val="001506EE"/>
    <w:rsid w:val="00154206"/>
    <w:rsid w:val="0015563F"/>
    <w:rsid w:val="00162CF0"/>
    <w:rsid w:val="001806A7"/>
    <w:rsid w:val="001861C2"/>
    <w:rsid w:val="00192028"/>
    <w:rsid w:val="00197CCB"/>
    <w:rsid w:val="001A12CC"/>
    <w:rsid w:val="001B0FA9"/>
    <w:rsid w:val="001B4E43"/>
    <w:rsid w:val="001B580B"/>
    <w:rsid w:val="001B6FD6"/>
    <w:rsid w:val="001C50A3"/>
    <w:rsid w:val="001E3412"/>
    <w:rsid w:val="001F262E"/>
    <w:rsid w:val="001F3E67"/>
    <w:rsid w:val="001F6DCE"/>
    <w:rsid w:val="00202197"/>
    <w:rsid w:val="00211422"/>
    <w:rsid w:val="00212239"/>
    <w:rsid w:val="002133D2"/>
    <w:rsid w:val="00217766"/>
    <w:rsid w:val="00221D3F"/>
    <w:rsid w:val="00222226"/>
    <w:rsid w:val="00224006"/>
    <w:rsid w:val="00236530"/>
    <w:rsid w:val="00236F3D"/>
    <w:rsid w:val="00241DC0"/>
    <w:rsid w:val="00242B28"/>
    <w:rsid w:val="00243A62"/>
    <w:rsid w:val="00254F76"/>
    <w:rsid w:val="00255FB4"/>
    <w:rsid w:val="00256A57"/>
    <w:rsid w:val="0026260E"/>
    <w:rsid w:val="002816D1"/>
    <w:rsid w:val="00286DEB"/>
    <w:rsid w:val="00296117"/>
    <w:rsid w:val="00297C89"/>
    <w:rsid w:val="002B3DEA"/>
    <w:rsid w:val="002B4214"/>
    <w:rsid w:val="002B730E"/>
    <w:rsid w:val="002D3F39"/>
    <w:rsid w:val="002D5F26"/>
    <w:rsid w:val="002E201E"/>
    <w:rsid w:val="002E39F3"/>
    <w:rsid w:val="002E4163"/>
    <w:rsid w:val="002E4D7F"/>
    <w:rsid w:val="002E75F8"/>
    <w:rsid w:val="002E7982"/>
    <w:rsid w:val="002E7FF8"/>
    <w:rsid w:val="002F4D4E"/>
    <w:rsid w:val="002F4E79"/>
    <w:rsid w:val="002F4F3A"/>
    <w:rsid w:val="0030353A"/>
    <w:rsid w:val="00304AE5"/>
    <w:rsid w:val="0030512E"/>
    <w:rsid w:val="00305C2E"/>
    <w:rsid w:val="003067FC"/>
    <w:rsid w:val="00311015"/>
    <w:rsid w:val="00312607"/>
    <w:rsid w:val="00317820"/>
    <w:rsid w:val="003428E1"/>
    <w:rsid w:val="003501D4"/>
    <w:rsid w:val="00350E81"/>
    <w:rsid w:val="0035158E"/>
    <w:rsid w:val="00381E8C"/>
    <w:rsid w:val="00390AED"/>
    <w:rsid w:val="00392021"/>
    <w:rsid w:val="00392690"/>
    <w:rsid w:val="003978E4"/>
    <w:rsid w:val="003A6A6E"/>
    <w:rsid w:val="003A74A4"/>
    <w:rsid w:val="003B05B6"/>
    <w:rsid w:val="003B3B44"/>
    <w:rsid w:val="003C4F80"/>
    <w:rsid w:val="003C5778"/>
    <w:rsid w:val="003C6B2B"/>
    <w:rsid w:val="003D6469"/>
    <w:rsid w:val="003D6832"/>
    <w:rsid w:val="003E630D"/>
    <w:rsid w:val="003F390E"/>
    <w:rsid w:val="0040166D"/>
    <w:rsid w:val="00417238"/>
    <w:rsid w:val="004210E9"/>
    <w:rsid w:val="0042483C"/>
    <w:rsid w:val="004304B3"/>
    <w:rsid w:val="00441056"/>
    <w:rsid w:val="00442752"/>
    <w:rsid w:val="00444E21"/>
    <w:rsid w:val="00445208"/>
    <w:rsid w:val="00455015"/>
    <w:rsid w:val="00460661"/>
    <w:rsid w:val="0046464F"/>
    <w:rsid w:val="0047635D"/>
    <w:rsid w:val="00477189"/>
    <w:rsid w:val="00481E07"/>
    <w:rsid w:val="00485536"/>
    <w:rsid w:val="00487FCD"/>
    <w:rsid w:val="0049231F"/>
    <w:rsid w:val="00492C26"/>
    <w:rsid w:val="00495C7C"/>
    <w:rsid w:val="004972F6"/>
    <w:rsid w:val="004A2071"/>
    <w:rsid w:val="004A220A"/>
    <w:rsid w:val="004A394B"/>
    <w:rsid w:val="004A613E"/>
    <w:rsid w:val="004B3495"/>
    <w:rsid w:val="004B6AD4"/>
    <w:rsid w:val="004D3BF8"/>
    <w:rsid w:val="004E5BD3"/>
    <w:rsid w:val="004E7071"/>
    <w:rsid w:val="004E744A"/>
    <w:rsid w:val="004F096F"/>
    <w:rsid w:val="004F7629"/>
    <w:rsid w:val="00501971"/>
    <w:rsid w:val="00511DA2"/>
    <w:rsid w:val="00513F0E"/>
    <w:rsid w:val="0051738D"/>
    <w:rsid w:val="005179B9"/>
    <w:rsid w:val="00526029"/>
    <w:rsid w:val="0053015F"/>
    <w:rsid w:val="00533AE9"/>
    <w:rsid w:val="00535E0D"/>
    <w:rsid w:val="005457E7"/>
    <w:rsid w:val="0054602D"/>
    <w:rsid w:val="00561A32"/>
    <w:rsid w:val="005655C1"/>
    <w:rsid w:val="00566D61"/>
    <w:rsid w:val="005676C0"/>
    <w:rsid w:val="00572F53"/>
    <w:rsid w:val="00576EBB"/>
    <w:rsid w:val="005800B8"/>
    <w:rsid w:val="0058021B"/>
    <w:rsid w:val="00580C15"/>
    <w:rsid w:val="00580C22"/>
    <w:rsid w:val="005B09BA"/>
    <w:rsid w:val="005B1AEA"/>
    <w:rsid w:val="005B37E8"/>
    <w:rsid w:val="005B507A"/>
    <w:rsid w:val="005B52A4"/>
    <w:rsid w:val="005B7BBA"/>
    <w:rsid w:val="005C1BD3"/>
    <w:rsid w:val="005C2EAF"/>
    <w:rsid w:val="005C588B"/>
    <w:rsid w:val="005D01D6"/>
    <w:rsid w:val="005D111D"/>
    <w:rsid w:val="005D491F"/>
    <w:rsid w:val="005D5018"/>
    <w:rsid w:val="005E4846"/>
    <w:rsid w:val="005F2F68"/>
    <w:rsid w:val="00601118"/>
    <w:rsid w:val="006051EC"/>
    <w:rsid w:val="00613B29"/>
    <w:rsid w:val="0062135C"/>
    <w:rsid w:val="0062342A"/>
    <w:rsid w:val="006258F7"/>
    <w:rsid w:val="00626643"/>
    <w:rsid w:val="006306C9"/>
    <w:rsid w:val="00631085"/>
    <w:rsid w:val="00646334"/>
    <w:rsid w:val="00655F3C"/>
    <w:rsid w:val="00660589"/>
    <w:rsid w:val="00664E2A"/>
    <w:rsid w:val="006658BB"/>
    <w:rsid w:val="00670F26"/>
    <w:rsid w:val="00671E39"/>
    <w:rsid w:val="00683BF8"/>
    <w:rsid w:val="006A2F7D"/>
    <w:rsid w:val="006A5294"/>
    <w:rsid w:val="006B12AC"/>
    <w:rsid w:val="006B4CA1"/>
    <w:rsid w:val="006B5343"/>
    <w:rsid w:val="006B6819"/>
    <w:rsid w:val="006C6256"/>
    <w:rsid w:val="006D562C"/>
    <w:rsid w:val="006E52D8"/>
    <w:rsid w:val="006F15E1"/>
    <w:rsid w:val="006F1F52"/>
    <w:rsid w:val="006F52F2"/>
    <w:rsid w:val="00703C2F"/>
    <w:rsid w:val="0071300F"/>
    <w:rsid w:val="0072062E"/>
    <w:rsid w:val="007212F2"/>
    <w:rsid w:val="00726CE7"/>
    <w:rsid w:val="00727951"/>
    <w:rsid w:val="0073287F"/>
    <w:rsid w:val="00733272"/>
    <w:rsid w:val="00736376"/>
    <w:rsid w:val="00736D28"/>
    <w:rsid w:val="00740BF2"/>
    <w:rsid w:val="00747314"/>
    <w:rsid w:val="00750F3D"/>
    <w:rsid w:val="00754068"/>
    <w:rsid w:val="007634F3"/>
    <w:rsid w:val="00764784"/>
    <w:rsid w:val="007738B8"/>
    <w:rsid w:val="007738C7"/>
    <w:rsid w:val="00774636"/>
    <w:rsid w:val="00776B5D"/>
    <w:rsid w:val="007770A8"/>
    <w:rsid w:val="0078076D"/>
    <w:rsid w:val="00780782"/>
    <w:rsid w:val="00780E1A"/>
    <w:rsid w:val="0078676D"/>
    <w:rsid w:val="0078773E"/>
    <w:rsid w:val="00791392"/>
    <w:rsid w:val="00792753"/>
    <w:rsid w:val="007A0E5A"/>
    <w:rsid w:val="007C02FE"/>
    <w:rsid w:val="007C5DEF"/>
    <w:rsid w:val="007D1B25"/>
    <w:rsid w:val="007D239B"/>
    <w:rsid w:val="007D3480"/>
    <w:rsid w:val="007D46C5"/>
    <w:rsid w:val="007D493A"/>
    <w:rsid w:val="007D66D1"/>
    <w:rsid w:val="007D708D"/>
    <w:rsid w:val="007E1951"/>
    <w:rsid w:val="007E1CF0"/>
    <w:rsid w:val="007E6F4C"/>
    <w:rsid w:val="007F3362"/>
    <w:rsid w:val="007F43E0"/>
    <w:rsid w:val="007F4E13"/>
    <w:rsid w:val="007F5C1C"/>
    <w:rsid w:val="0080186F"/>
    <w:rsid w:val="00803D77"/>
    <w:rsid w:val="00804950"/>
    <w:rsid w:val="00816263"/>
    <w:rsid w:val="00816ADF"/>
    <w:rsid w:val="00820E70"/>
    <w:rsid w:val="00822F75"/>
    <w:rsid w:val="008236CE"/>
    <w:rsid w:val="00824FA7"/>
    <w:rsid w:val="00826882"/>
    <w:rsid w:val="008278CB"/>
    <w:rsid w:val="00836B19"/>
    <w:rsid w:val="008542F7"/>
    <w:rsid w:val="00855EBC"/>
    <w:rsid w:val="0085609D"/>
    <w:rsid w:val="00870F06"/>
    <w:rsid w:val="00872AE3"/>
    <w:rsid w:val="0087427D"/>
    <w:rsid w:val="0087578B"/>
    <w:rsid w:val="00877CD9"/>
    <w:rsid w:val="0088263F"/>
    <w:rsid w:val="00883C00"/>
    <w:rsid w:val="008871DE"/>
    <w:rsid w:val="008A452E"/>
    <w:rsid w:val="008A4DBA"/>
    <w:rsid w:val="008B082D"/>
    <w:rsid w:val="008B2F69"/>
    <w:rsid w:val="008C12E5"/>
    <w:rsid w:val="008C134F"/>
    <w:rsid w:val="008C37F5"/>
    <w:rsid w:val="008C5CD8"/>
    <w:rsid w:val="008D26B6"/>
    <w:rsid w:val="008D4A93"/>
    <w:rsid w:val="008E45F1"/>
    <w:rsid w:val="008F06DC"/>
    <w:rsid w:val="008F0C64"/>
    <w:rsid w:val="008F771F"/>
    <w:rsid w:val="0090140D"/>
    <w:rsid w:val="00906348"/>
    <w:rsid w:val="00910FF1"/>
    <w:rsid w:val="00921B73"/>
    <w:rsid w:val="009610C5"/>
    <w:rsid w:val="009678CA"/>
    <w:rsid w:val="00970264"/>
    <w:rsid w:val="009775CD"/>
    <w:rsid w:val="009805B4"/>
    <w:rsid w:val="0098377E"/>
    <w:rsid w:val="009968A6"/>
    <w:rsid w:val="009A291A"/>
    <w:rsid w:val="009A6292"/>
    <w:rsid w:val="009B47BD"/>
    <w:rsid w:val="009B7C5E"/>
    <w:rsid w:val="009C56CC"/>
    <w:rsid w:val="009C5821"/>
    <w:rsid w:val="009E21B1"/>
    <w:rsid w:val="009E4BE7"/>
    <w:rsid w:val="009F0DA7"/>
    <w:rsid w:val="009F2421"/>
    <w:rsid w:val="009F3F94"/>
    <w:rsid w:val="009F4930"/>
    <w:rsid w:val="00A11821"/>
    <w:rsid w:val="00A24047"/>
    <w:rsid w:val="00A32930"/>
    <w:rsid w:val="00A3680B"/>
    <w:rsid w:val="00A411FD"/>
    <w:rsid w:val="00A446C6"/>
    <w:rsid w:val="00A6092B"/>
    <w:rsid w:val="00A61830"/>
    <w:rsid w:val="00A64993"/>
    <w:rsid w:val="00A64C0A"/>
    <w:rsid w:val="00A6738F"/>
    <w:rsid w:val="00A67FEA"/>
    <w:rsid w:val="00A71CA2"/>
    <w:rsid w:val="00A74AF2"/>
    <w:rsid w:val="00A76FEA"/>
    <w:rsid w:val="00A81AA4"/>
    <w:rsid w:val="00A85791"/>
    <w:rsid w:val="00A864AF"/>
    <w:rsid w:val="00A87542"/>
    <w:rsid w:val="00A9118D"/>
    <w:rsid w:val="00A92248"/>
    <w:rsid w:val="00AA5766"/>
    <w:rsid w:val="00AB080C"/>
    <w:rsid w:val="00AB1274"/>
    <w:rsid w:val="00AB28C3"/>
    <w:rsid w:val="00AB32C7"/>
    <w:rsid w:val="00AB3D60"/>
    <w:rsid w:val="00AB41B0"/>
    <w:rsid w:val="00AB43BE"/>
    <w:rsid w:val="00AB49FC"/>
    <w:rsid w:val="00AB66F7"/>
    <w:rsid w:val="00AB7AD0"/>
    <w:rsid w:val="00AD1351"/>
    <w:rsid w:val="00AD4852"/>
    <w:rsid w:val="00AE1A6E"/>
    <w:rsid w:val="00AE1F3C"/>
    <w:rsid w:val="00AE2E0A"/>
    <w:rsid w:val="00AE78C9"/>
    <w:rsid w:val="00AF6495"/>
    <w:rsid w:val="00AF69B8"/>
    <w:rsid w:val="00B13C4A"/>
    <w:rsid w:val="00B2613A"/>
    <w:rsid w:val="00B278FE"/>
    <w:rsid w:val="00B31349"/>
    <w:rsid w:val="00B40893"/>
    <w:rsid w:val="00B41716"/>
    <w:rsid w:val="00B4176B"/>
    <w:rsid w:val="00B44402"/>
    <w:rsid w:val="00B444C9"/>
    <w:rsid w:val="00B44A4E"/>
    <w:rsid w:val="00B4505C"/>
    <w:rsid w:val="00B51D76"/>
    <w:rsid w:val="00B7224E"/>
    <w:rsid w:val="00B730C3"/>
    <w:rsid w:val="00B7628A"/>
    <w:rsid w:val="00B76B39"/>
    <w:rsid w:val="00B94D78"/>
    <w:rsid w:val="00B95A33"/>
    <w:rsid w:val="00B969ED"/>
    <w:rsid w:val="00BA05CE"/>
    <w:rsid w:val="00BA2FF6"/>
    <w:rsid w:val="00BA32BD"/>
    <w:rsid w:val="00BA5F94"/>
    <w:rsid w:val="00BA7524"/>
    <w:rsid w:val="00BB2B7A"/>
    <w:rsid w:val="00BB663D"/>
    <w:rsid w:val="00BC0F96"/>
    <w:rsid w:val="00BD1D01"/>
    <w:rsid w:val="00BE68C5"/>
    <w:rsid w:val="00BF0EF1"/>
    <w:rsid w:val="00BF2B2C"/>
    <w:rsid w:val="00BF5AC6"/>
    <w:rsid w:val="00BF62CE"/>
    <w:rsid w:val="00BF6E78"/>
    <w:rsid w:val="00C01773"/>
    <w:rsid w:val="00C15785"/>
    <w:rsid w:val="00C17821"/>
    <w:rsid w:val="00C232E6"/>
    <w:rsid w:val="00C25289"/>
    <w:rsid w:val="00C32CB7"/>
    <w:rsid w:val="00C40923"/>
    <w:rsid w:val="00C44266"/>
    <w:rsid w:val="00C47DDB"/>
    <w:rsid w:val="00C614BA"/>
    <w:rsid w:val="00C61CE3"/>
    <w:rsid w:val="00C64999"/>
    <w:rsid w:val="00C6594B"/>
    <w:rsid w:val="00C70947"/>
    <w:rsid w:val="00C71EA2"/>
    <w:rsid w:val="00C76DB5"/>
    <w:rsid w:val="00C85812"/>
    <w:rsid w:val="00C86D91"/>
    <w:rsid w:val="00C91C16"/>
    <w:rsid w:val="00C94638"/>
    <w:rsid w:val="00C9487B"/>
    <w:rsid w:val="00CA1B2A"/>
    <w:rsid w:val="00CA2106"/>
    <w:rsid w:val="00CB054C"/>
    <w:rsid w:val="00CB39D8"/>
    <w:rsid w:val="00CB7BFF"/>
    <w:rsid w:val="00CD1132"/>
    <w:rsid w:val="00CD2DD2"/>
    <w:rsid w:val="00CD36ED"/>
    <w:rsid w:val="00CD39E9"/>
    <w:rsid w:val="00CD6733"/>
    <w:rsid w:val="00CE1BDF"/>
    <w:rsid w:val="00CE7652"/>
    <w:rsid w:val="00D0480B"/>
    <w:rsid w:val="00D054B4"/>
    <w:rsid w:val="00D05B63"/>
    <w:rsid w:val="00D11BE9"/>
    <w:rsid w:val="00D12A1C"/>
    <w:rsid w:val="00D12D21"/>
    <w:rsid w:val="00D166FA"/>
    <w:rsid w:val="00D210C3"/>
    <w:rsid w:val="00D22D04"/>
    <w:rsid w:val="00D234E3"/>
    <w:rsid w:val="00D300D9"/>
    <w:rsid w:val="00D37859"/>
    <w:rsid w:val="00D47994"/>
    <w:rsid w:val="00D51911"/>
    <w:rsid w:val="00D740B4"/>
    <w:rsid w:val="00D76FEC"/>
    <w:rsid w:val="00D77A3C"/>
    <w:rsid w:val="00D804EE"/>
    <w:rsid w:val="00D81FDA"/>
    <w:rsid w:val="00D85E00"/>
    <w:rsid w:val="00D952F2"/>
    <w:rsid w:val="00DA1D1B"/>
    <w:rsid w:val="00DA3D5D"/>
    <w:rsid w:val="00DA4058"/>
    <w:rsid w:val="00DA5A1C"/>
    <w:rsid w:val="00DA6D9F"/>
    <w:rsid w:val="00DB03BA"/>
    <w:rsid w:val="00DB1B6F"/>
    <w:rsid w:val="00DB5F93"/>
    <w:rsid w:val="00DC4489"/>
    <w:rsid w:val="00DE6C79"/>
    <w:rsid w:val="00DF266E"/>
    <w:rsid w:val="00DF5018"/>
    <w:rsid w:val="00E0560E"/>
    <w:rsid w:val="00E14324"/>
    <w:rsid w:val="00E16BF2"/>
    <w:rsid w:val="00E20049"/>
    <w:rsid w:val="00E303E5"/>
    <w:rsid w:val="00E343DE"/>
    <w:rsid w:val="00E437F4"/>
    <w:rsid w:val="00E4479F"/>
    <w:rsid w:val="00E44F9C"/>
    <w:rsid w:val="00E4774F"/>
    <w:rsid w:val="00E52AD6"/>
    <w:rsid w:val="00E55F00"/>
    <w:rsid w:val="00E61013"/>
    <w:rsid w:val="00E64303"/>
    <w:rsid w:val="00E666FC"/>
    <w:rsid w:val="00E74636"/>
    <w:rsid w:val="00E865DD"/>
    <w:rsid w:val="00E93C5D"/>
    <w:rsid w:val="00EA1C56"/>
    <w:rsid w:val="00EB1E65"/>
    <w:rsid w:val="00EB1F56"/>
    <w:rsid w:val="00EB5BD8"/>
    <w:rsid w:val="00EC5577"/>
    <w:rsid w:val="00ED6AEE"/>
    <w:rsid w:val="00EE075A"/>
    <w:rsid w:val="00EE3203"/>
    <w:rsid w:val="00EE3672"/>
    <w:rsid w:val="00EF045B"/>
    <w:rsid w:val="00EF05F6"/>
    <w:rsid w:val="00EF7EE9"/>
    <w:rsid w:val="00F01CEF"/>
    <w:rsid w:val="00F02637"/>
    <w:rsid w:val="00F02CA8"/>
    <w:rsid w:val="00F0373A"/>
    <w:rsid w:val="00F11ACF"/>
    <w:rsid w:val="00F14919"/>
    <w:rsid w:val="00F2544F"/>
    <w:rsid w:val="00F257F4"/>
    <w:rsid w:val="00F25F75"/>
    <w:rsid w:val="00F265D6"/>
    <w:rsid w:val="00F33CEA"/>
    <w:rsid w:val="00F44FC0"/>
    <w:rsid w:val="00F45DA9"/>
    <w:rsid w:val="00F46689"/>
    <w:rsid w:val="00F46AE8"/>
    <w:rsid w:val="00F570E6"/>
    <w:rsid w:val="00F63B08"/>
    <w:rsid w:val="00F72E2D"/>
    <w:rsid w:val="00F77C9D"/>
    <w:rsid w:val="00F976D4"/>
    <w:rsid w:val="00FA0972"/>
    <w:rsid w:val="00FA1D8A"/>
    <w:rsid w:val="00FB5858"/>
    <w:rsid w:val="00FB5978"/>
    <w:rsid w:val="00FC09ED"/>
    <w:rsid w:val="00FC3E52"/>
    <w:rsid w:val="00FC7685"/>
    <w:rsid w:val="00FD26D7"/>
    <w:rsid w:val="00FE3335"/>
    <w:rsid w:val="00FE5BFE"/>
    <w:rsid w:val="00FE66D3"/>
    <w:rsid w:val="00FF1565"/>
    <w:rsid w:val="00FF1F53"/>
    <w:rsid w:val="00F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25CF3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semiHidden="1" w:uiPriority="48" w:unhideWhenUsed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99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570E6"/>
    <w:pPr>
      <w:jc w:val="both"/>
    </w:pPr>
    <w:rPr>
      <w:rFonts w:ascii="Arial" w:eastAsiaTheme="minorHAnsi" w:hAnsi="Arial" w:cstheme="minorBidi"/>
      <w:sz w:val="24"/>
      <w:szCs w:val="24"/>
    </w:rPr>
  </w:style>
  <w:style w:type="paragraph" w:styleId="Heading1">
    <w:name w:val="heading 1"/>
    <w:basedOn w:val="H1-Heading1"/>
    <w:next w:val="Normal"/>
    <w:link w:val="Heading1Char"/>
    <w:qFormat/>
    <w:rsid w:val="00AB3D60"/>
    <w:rPr>
      <w:color w:val="5B9BD5" w:themeColor="accent1"/>
    </w:rPr>
  </w:style>
  <w:style w:type="paragraph" w:styleId="Heading2">
    <w:name w:val="heading 2"/>
    <w:basedOn w:val="H2-Heading2"/>
    <w:next w:val="B-Body"/>
    <w:autoRedefine/>
    <w:qFormat/>
    <w:rsid w:val="009F3F94"/>
  </w:style>
  <w:style w:type="paragraph" w:styleId="Heading3">
    <w:name w:val="heading 3"/>
    <w:basedOn w:val="Normal"/>
    <w:next w:val="Normal"/>
    <w:autoRedefine/>
    <w:qFormat/>
    <w:rsid w:val="00A6738F"/>
    <w:pPr>
      <w:keepNext/>
      <w:keepLines/>
      <w:numPr>
        <w:numId w:val="10"/>
      </w:numPr>
      <w:spacing w:before="200" w:after="120"/>
      <w:ind w:left="357" w:hanging="357"/>
      <w:outlineLvl w:val="2"/>
    </w:pPr>
    <w:rPr>
      <w:b/>
      <w:bCs/>
      <w:noProof/>
      <w:color w:val="4F81BD"/>
      <w:sz w:val="32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D-ReleaseDate">
    <w:name w:val="RD-Release Date"/>
    <w:rsid w:val="00460661"/>
    <w:pPr>
      <w:suppressAutoHyphens/>
      <w:autoSpaceDE w:val="0"/>
      <w:autoSpaceDN w:val="0"/>
      <w:adjustRightInd w:val="0"/>
      <w:spacing w:before="300" w:after="400" w:line="22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D-Deliverable">
    <w:name w:val="D-Deliverable"/>
    <w:pPr>
      <w:suppressAutoHyphens/>
      <w:autoSpaceDE w:val="0"/>
      <w:autoSpaceDN w:val="0"/>
      <w:adjustRightInd w:val="0"/>
      <w:spacing w:before="180" w:after="300" w:line="34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CT-CourseTitle">
    <w:name w:val="CT-Course Title"/>
    <w:next w:val="D-Deliverable"/>
    <w:pPr>
      <w:tabs>
        <w:tab w:val="left" w:pos="0"/>
      </w:tabs>
      <w:suppressAutoHyphens/>
      <w:autoSpaceDE w:val="0"/>
      <w:autoSpaceDN w:val="0"/>
      <w:adjustRightInd w:val="0"/>
      <w:spacing w:before="180" w:after="100" w:line="400" w:lineRule="atLeast"/>
    </w:pPr>
    <w:rPr>
      <w:rFonts w:ascii="Arial" w:hAnsi="Arial" w:cs="Arial"/>
      <w:b/>
      <w:bCs/>
      <w:color w:val="000000"/>
      <w:w w:val="0"/>
      <w:sz w:val="34"/>
      <w:szCs w:val="34"/>
    </w:rPr>
  </w:style>
  <w:style w:type="paragraph" w:customStyle="1" w:styleId="Copyright">
    <w:name w:val="Copyright"/>
    <w:rsid w:val="002E39F3"/>
    <w:pPr>
      <w:widowControl w:val="0"/>
      <w:spacing w:before="60" w:after="60" w:line="220" w:lineRule="atLeast"/>
    </w:pPr>
    <w:rPr>
      <w:rFonts w:ascii="Arial" w:hAnsi="Arial" w:cs="Arial"/>
      <w:noProof/>
      <w:color w:val="000000"/>
      <w:sz w:val="18"/>
      <w:szCs w:val="18"/>
    </w:rPr>
  </w:style>
  <w:style w:type="paragraph" w:customStyle="1" w:styleId="T-Tip">
    <w:name w:val="T-Tip"/>
    <w:next w:val="B-Body"/>
    <w:rsid w:val="005B09BA"/>
    <w:pPr>
      <w:keepLines/>
      <w:numPr>
        <w:numId w:val="8"/>
      </w:numPr>
      <w:pBdr>
        <w:top w:val="single" w:sz="8" w:space="0" w:color="auto"/>
      </w:pBdr>
      <w:tabs>
        <w:tab w:val="left" w:pos="1224"/>
      </w:tabs>
      <w:suppressAutoHyphens/>
      <w:autoSpaceDE w:val="0"/>
      <w:autoSpaceDN w:val="0"/>
      <w:adjustRightInd w:val="0"/>
      <w:spacing w:before="240" w:after="240" w:line="260" w:lineRule="atLeast"/>
      <w:ind w:right="360"/>
    </w:pPr>
    <w:rPr>
      <w:color w:val="000000"/>
      <w:w w:val="0"/>
      <w:sz w:val="22"/>
      <w:szCs w:val="22"/>
    </w:rPr>
  </w:style>
  <w:style w:type="paragraph" w:customStyle="1" w:styleId="PN-PartNumber">
    <w:name w:val="PN-Part Number"/>
    <w:pPr>
      <w:suppressAutoHyphens/>
      <w:autoSpaceDE w:val="0"/>
      <w:autoSpaceDN w:val="0"/>
      <w:adjustRightInd w:val="0"/>
      <w:spacing w:before="180" w:after="260" w:line="260" w:lineRule="atLeast"/>
    </w:pPr>
    <w:rPr>
      <w:rFonts w:ascii="Arial" w:hAnsi="Arial" w:cs="Arial"/>
      <w:color w:val="000000"/>
      <w:w w:val="0"/>
      <w:sz w:val="22"/>
      <w:szCs w:val="22"/>
    </w:rPr>
  </w:style>
  <w:style w:type="paragraph" w:customStyle="1" w:styleId="CopyrightBold">
    <w:name w:val="Copyright Bold"/>
    <w:basedOn w:val="Copyright"/>
    <w:next w:val="Copyright"/>
    <w:rsid w:val="00460661"/>
    <w:pPr>
      <w:spacing w:before="180"/>
    </w:pPr>
    <w:rPr>
      <w:b/>
    </w:rPr>
  </w:style>
  <w:style w:type="paragraph" w:customStyle="1" w:styleId="BU-Bulleted">
    <w:name w:val="BU-Bulleted"/>
    <w:rsid w:val="00613B29"/>
    <w:pPr>
      <w:numPr>
        <w:numId w:val="1"/>
      </w:numPr>
      <w:tabs>
        <w:tab w:val="left" w:pos="360"/>
      </w:tabs>
      <w:suppressAutoHyphens/>
      <w:autoSpaceDE w:val="0"/>
      <w:autoSpaceDN w:val="0"/>
      <w:adjustRightInd w:val="0"/>
      <w:spacing w:before="100" w:after="100" w:line="260" w:lineRule="atLeast"/>
    </w:pPr>
    <w:rPr>
      <w:color w:val="000000"/>
      <w:w w:val="0"/>
      <w:sz w:val="22"/>
      <w:szCs w:val="22"/>
    </w:rPr>
  </w:style>
  <w:style w:type="paragraph" w:customStyle="1" w:styleId="L-Lettered">
    <w:name w:val="L-Lettered"/>
    <w:rsid w:val="004B3495"/>
    <w:pPr>
      <w:numPr>
        <w:ilvl w:val="1"/>
        <w:numId w:val="3"/>
      </w:numPr>
      <w:tabs>
        <w:tab w:val="decimal" w:pos="840"/>
        <w:tab w:val="left" w:pos="1080"/>
      </w:tabs>
      <w:suppressAutoHyphens/>
      <w:autoSpaceDE w:val="0"/>
      <w:autoSpaceDN w:val="0"/>
      <w:adjustRightInd w:val="0"/>
      <w:spacing w:before="60" w:after="100" w:line="260" w:lineRule="atLeast"/>
      <w:ind w:left="1080"/>
    </w:pPr>
    <w:rPr>
      <w:color w:val="000000"/>
      <w:w w:val="0"/>
      <w:sz w:val="22"/>
      <w:szCs w:val="22"/>
    </w:rPr>
  </w:style>
  <w:style w:type="paragraph" w:customStyle="1" w:styleId="NT-Note">
    <w:name w:val="NT-Note"/>
    <w:next w:val="B-Body"/>
    <w:rsid w:val="005B09BA"/>
    <w:pPr>
      <w:numPr>
        <w:numId w:val="6"/>
      </w:numPr>
      <w:pBdr>
        <w:top w:val="single" w:sz="8" w:space="0" w:color="auto"/>
      </w:pBdr>
      <w:suppressAutoHyphens/>
      <w:autoSpaceDE w:val="0"/>
      <w:autoSpaceDN w:val="0"/>
      <w:adjustRightInd w:val="0"/>
      <w:spacing w:before="240" w:after="240" w:line="260" w:lineRule="atLeast"/>
      <w:ind w:left="720" w:right="360"/>
    </w:pPr>
    <w:rPr>
      <w:color w:val="000000"/>
      <w:w w:val="0"/>
      <w:sz w:val="22"/>
      <w:szCs w:val="22"/>
    </w:rPr>
  </w:style>
  <w:style w:type="paragraph" w:customStyle="1" w:styleId="II-ImportantInfo">
    <w:name w:val="II-Important Info"/>
    <w:next w:val="B-Body"/>
    <w:rsid w:val="007D239B"/>
    <w:pPr>
      <w:numPr>
        <w:numId w:val="7"/>
      </w:numPr>
      <w:pBdr>
        <w:top w:val="single" w:sz="8" w:space="0" w:color="auto"/>
      </w:pBdr>
      <w:suppressAutoHyphens/>
      <w:autoSpaceDE w:val="0"/>
      <w:autoSpaceDN w:val="0"/>
      <w:adjustRightInd w:val="0"/>
      <w:spacing w:before="240" w:after="240" w:line="260" w:lineRule="atLeast"/>
      <w:ind w:right="720"/>
    </w:pPr>
    <w:rPr>
      <w:color w:val="000000"/>
      <w:w w:val="0"/>
      <w:sz w:val="22"/>
      <w:szCs w:val="22"/>
    </w:rPr>
  </w:style>
  <w:style w:type="paragraph" w:customStyle="1" w:styleId="N-Numbered">
    <w:name w:val="N-Numbered"/>
    <w:rsid w:val="004B3495"/>
    <w:pPr>
      <w:numPr>
        <w:numId w:val="4"/>
      </w:numPr>
      <w:tabs>
        <w:tab w:val="decimal" w:pos="460"/>
      </w:tabs>
      <w:suppressAutoHyphens/>
      <w:autoSpaceDE w:val="0"/>
      <w:autoSpaceDN w:val="0"/>
      <w:adjustRightInd w:val="0"/>
      <w:spacing w:before="100" w:after="100" w:line="260" w:lineRule="atLeast"/>
    </w:pPr>
    <w:rPr>
      <w:color w:val="000000"/>
      <w:w w:val="0"/>
      <w:sz w:val="22"/>
      <w:szCs w:val="22"/>
    </w:rPr>
  </w:style>
  <w:style w:type="paragraph" w:customStyle="1" w:styleId="Author">
    <w:name w:val="Author"/>
    <w:next w:val="AuthorDetail"/>
    <w:rsid w:val="00460661"/>
    <w:pPr>
      <w:spacing w:before="180" w:after="60" w:line="300" w:lineRule="atLeast"/>
      <w:jc w:val="right"/>
    </w:pPr>
    <w:rPr>
      <w:rFonts w:ascii="Arial" w:hAnsi="Arial" w:cs="Arial"/>
      <w:color w:val="000000"/>
      <w:sz w:val="24"/>
      <w:szCs w:val="18"/>
    </w:rPr>
  </w:style>
  <w:style w:type="paragraph" w:customStyle="1" w:styleId="FA-Figure1Across">
    <w:name w:val="FA-Figure 1 Across"/>
    <w:rsid w:val="0062135C"/>
    <w:pPr>
      <w:pBdr>
        <w:top w:val="single" w:sz="8" w:space="6" w:color="auto"/>
        <w:bottom w:val="single" w:sz="8" w:space="6" w:color="auto"/>
      </w:pBd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uppressAutoHyphens/>
      <w:autoSpaceDE w:val="0"/>
      <w:autoSpaceDN w:val="0"/>
      <w:adjustRightInd w:val="0"/>
      <w:spacing w:before="120" w:after="360" w:line="240" w:lineRule="atLeast"/>
      <w:ind w:firstLine="720"/>
      <w:jc w:val="right"/>
    </w:pPr>
    <w:rPr>
      <w:rFonts w:ascii="Arial" w:hAnsi="Arial" w:cs="Arial"/>
      <w:color w:val="000000"/>
      <w:w w:val="0"/>
    </w:rPr>
  </w:style>
  <w:style w:type="paragraph" w:customStyle="1" w:styleId="BUI-BulletedIndented">
    <w:name w:val="BUI-Bulleted Indented"/>
    <w:rsid w:val="00613B29"/>
    <w:pPr>
      <w:numPr>
        <w:numId w:val="2"/>
      </w:numPr>
      <w:tabs>
        <w:tab w:val="left" w:pos="720"/>
      </w:tabs>
      <w:suppressAutoHyphens/>
      <w:autoSpaceDE w:val="0"/>
      <w:autoSpaceDN w:val="0"/>
      <w:adjustRightInd w:val="0"/>
      <w:spacing w:before="100" w:after="100" w:line="260" w:lineRule="atLeast"/>
    </w:pPr>
    <w:rPr>
      <w:color w:val="000000"/>
      <w:w w:val="0"/>
      <w:sz w:val="22"/>
      <w:szCs w:val="22"/>
    </w:rPr>
  </w:style>
  <w:style w:type="paragraph" w:customStyle="1" w:styleId="BI-BodyIndented">
    <w:name w:val="BI-Body Indented"/>
    <w:basedOn w:val="B-Body"/>
    <w:rsid w:val="004B3495"/>
    <w:pPr>
      <w:tabs>
        <w:tab w:val="left" w:pos="360"/>
      </w:tabs>
      <w:spacing w:before="100"/>
      <w:ind w:left="720"/>
    </w:pPr>
  </w:style>
  <w:style w:type="paragraph" w:customStyle="1" w:styleId="CB-CellBody">
    <w:name w:val="CB-Cell Body"/>
    <w:pPr>
      <w:suppressAutoHyphens/>
      <w:autoSpaceDE w:val="0"/>
      <w:autoSpaceDN w:val="0"/>
      <w:adjustRightInd w:val="0"/>
      <w:spacing w:before="180" w:after="60" w:line="260" w:lineRule="atLeast"/>
    </w:pPr>
    <w:rPr>
      <w:color w:val="000000"/>
      <w:w w:val="0"/>
      <w:sz w:val="22"/>
      <w:szCs w:val="22"/>
    </w:rPr>
  </w:style>
  <w:style w:type="paragraph" w:customStyle="1" w:styleId="CC-CellCenter">
    <w:name w:val="CC-Cell Center"/>
    <w:pPr>
      <w:suppressAutoHyphens/>
      <w:autoSpaceDE w:val="0"/>
      <w:autoSpaceDN w:val="0"/>
      <w:adjustRightInd w:val="0"/>
      <w:spacing w:before="180" w:after="60" w:line="260" w:lineRule="atLeast"/>
      <w:jc w:val="center"/>
    </w:pPr>
    <w:rPr>
      <w:color w:val="000000"/>
      <w:w w:val="0"/>
      <w:sz w:val="22"/>
      <w:szCs w:val="22"/>
    </w:rPr>
  </w:style>
  <w:style w:type="paragraph" w:customStyle="1" w:styleId="CCO-CellCommand">
    <w:name w:val="CCO-Cell Command"/>
    <w:basedOn w:val="C-Command"/>
    <w:pPr>
      <w:tabs>
        <w:tab w:val="left" w:pos="440"/>
        <w:tab w:val="left" w:pos="980"/>
        <w:tab w:val="left" w:pos="1520"/>
        <w:tab w:val="left" w:pos="2060"/>
        <w:tab w:val="left" w:pos="2600"/>
        <w:tab w:val="left" w:pos="3140"/>
        <w:tab w:val="left" w:pos="3680"/>
        <w:tab w:val="left" w:pos="4220"/>
        <w:tab w:val="left" w:pos="4760"/>
        <w:tab w:val="left" w:pos="5300"/>
      </w:tabs>
    </w:pPr>
  </w:style>
  <w:style w:type="paragraph" w:customStyle="1" w:styleId="B-Body">
    <w:name w:val="B-Body"/>
    <w:rsid w:val="004B3495"/>
    <w:pPr>
      <w:suppressAutoHyphens/>
      <w:autoSpaceDE w:val="0"/>
      <w:autoSpaceDN w:val="0"/>
      <w:adjustRightInd w:val="0"/>
      <w:spacing w:before="160" w:after="100" w:line="260" w:lineRule="atLeast"/>
    </w:pPr>
    <w:rPr>
      <w:color w:val="000000"/>
      <w:w w:val="0"/>
      <w:sz w:val="22"/>
      <w:szCs w:val="22"/>
    </w:rPr>
  </w:style>
  <w:style w:type="paragraph" w:customStyle="1" w:styleId="CH-CellHeading">
    <w:name w:val="CH-Cell Heading"/>
    <w:pPr>
      <w:suppressAutoHyphens/>
      <w:autoSpaceDE w:val="0"/>
      <w:autoSpaceDN w:val="0"/>
      <w:adjustRightInd w:val="0"/>
      <w:spacing w:before="180" w:after="60" w:line="260" w:lineRule="atLeast"/>
      <w:jc w:val="center"/>
    </w:pPr>
    <w:rPr>
      <w:b/>
      <w:bCs/>
      <w:color w:val="000000"/>
      <w:w w:val="0"/>
      <w:sz w:val="22"/>
      <w:szCs w:val="22"/>
    </w:rPr>
  </w:style>
  <w:style w:type="paragraph" w:customStyle="1" w:styleId="AuthorDetail">
    <w:name w:val="Author Detail"/>
    <w:basedOn w:val="Author"/>
    <w:rsid w:val="00460661"/>
    <w:pPr>
      <w:keepLines/>
      <w:suppressAutoHyphens/>
      <w:spacing w:before="0"/>
    </w:pPr>
    <w:rPr>
      <w:bCs/>
      <w:sz w:val="20"/>
    </w:rPr>
  </w:style>
  <w:style w:type="paragraph" w:customStyle="1" w:styleId="Perm">
    <w:name w:val="Perm"/>
    <w:basedOn w:val="F-Footer"/>
    <w:rsid w:val="004972F6"/>
    <w:pPr>
      <w:jc w:val="center"/>
    </w:pPr>
    <w:rPr>
      <w:w w:val="100"/>
      <w:sz w:val="14"/>
      <w:szCs w:val="14"/>
    </w:rPr>
  </w:style>
  <w:style w:type="paragraph" w:customStyle="1" w:styleId="BK-BodyKeepWithNext">
    <w:name w:val="BK-Body Keep With Next"/>
    <w:basedOn w:val="B-Body"/>
    <w:next w:val="B-Body"/>
    <w:rsid w:val="002E39F3"/>
    <w:pPr>
      <w:keepNext/>
      <w:spacing w:after="60"/>
    </w:pPr>
  </w:style>
  <w:style w:type="paragraph" w:customStyle="1" w:styleId="H3-Heading3">
    <w:name w:val="H3-Heading 3"/>
    <w:next w:val="B-Body"/>
    <w:rsid w:val="00EE3672"/>
    <w:pPr>
      <w:keepNext/>
      <w:pageBreakBefore/>
      <w:suppressAutoHyphens/>
      <w:autoSpaceDE w:val="0"/>
      <w:autoSpaceDN w:val="0"/>
      <w:adjustRightInd w:val="0"/>
      <w:spacing w:before="180" w:after="160" w:line="380" w:lineRule="atLeast"/>
      <w:outlineLvl w:val="2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customStyle="1" w:styleId="H3F-Heading3Flow">
    <w:name w:val="H3F-Heading 3 Flow"/>
    <w:next w:val="B-Body"/>
    <w:rsid w:val="004972F6"/>
    <w:pPr>
      <w:keepNext/>
      <w:keepLines/>
      <w:suppressAutoHyphens/>
      <w:autoSpaceDE w:val="0"/>
      <w:autoSpaceDN w:val="0"/>
      <w:adjustRightInd w:val="0"/>
      <w:spacing w:before="600" w:after="160" w:line="380" w:lineRule="atLeast"/>
      <w:contextualSpacing/>
      <w:outlineLvl w:val="2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customStyle="1" w:styleId="H4-Heading4">
    <w:name w:val="H4-Heading 4"/>
    <w:next w:val="B-Body"/>
    <w:rsid w:val="00EE3672"/>
    <w:pPr>
      <w:keepNext/>
      <w:keepLines/>
      <w:pageBreakBefore/>
      <w:suppressAutoHyphens/>
      <w:autoSpaceDE w:val="0"/>
      <w:autoSpaceDN w:val="0"/>
      <w:adjustRightInd w:val="0"/>
      <w:spacing w:before="180" w:after="120" w:line="340" w:lineRule="atLeast"/>
      <w:outlineLvl w:val="3"/>
    </w:pPr>
    <w:rPr>
      <w:rFonts w:ascii="Arial" w:hAnsi="Arial" w:cs="Arial"/>
      <w:color w:val="000000"/>
      <w:w w:val="0"/>
      <w:sz w:val="28"/>
      <w:szCs w:val="28"/>
    </w:rPr>
  </w:style>
  <w:style w:type="paragraph" w:customStyle="1" w:styleId="H4F-Heading4Flow">
    <w:name w:val="H4F-Heading 4 Flow"/>
    <w:next w:val="B-Body"/>
    <w:rsid w:val="004972F6"/>
    <w:pPr>
      <w:keepNext/>
      <w:keepLines/>
      <w:suppressAutoHyphens/>
      <w:autoSpaceDE w:val="0"/>
      <w:autoSpaceDN w:val="0"/>
      <w:adjustRightInd w:val="0"/>
      <w:spacing w:before="500" w:after="120" w:line="340" w:lineRule="atLeast"/>
      <w:contextualSpacing/>
      <w:outlineLvl w:val="3"/>
    </w:pPr>
    <w:rPr>
      <w:rFonts w:ascii="Arial" w:hAnsi="Arial" w:cs="Arial"/>
      <w:color w:val="000000"/>
      <w:w w:val="0"/>
      <w:sz w:val="28"/>
      <w:szCs w:val="28"/>
    </w:rPr>
  </w:style>
  <w:style w:type="paragraph" w:customStyle="1" w:styleId="H5-Heading5">
    <w:name w:val="H5-Heading 5"/>
    <w:basedOn w:val="H5F-Heading5Flow"/>
    <w:next w:val="B-Body"/>
    <w:rsid w:val="00613B29"/>
    <w:pPr>
      <w:pageBreakBefore/>
      <w:spacing w:before="0"/>
    </w:pPr>
  </w:style>
  <w:style w:type="paragraph" w:customStyle="1" w:styleId="H5F-Heading5Flow">
    <w:name w:val="H5F-Heading 5 Flow"/>
    <w:next w:val="B-Body"/>
    <w:rsid w:val="004972F6"/>
    <w:pPr>
      <w:keepNext/>
      <w:keepLines/>
      <w:suppressAutoHyphens/>
      <w:autoSpaceDE w:val="0"/>
      <w:autoSpaceDN w:val="0"/>
      <w:adjustRightInd w:val="0"/>
      <w:spacing w:before="400" w:after="80" w:line="280" w:lineRule="atLeast"/>
      <w:outlineLvl w:val="4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customStyle="1" w:styleId="TH">
    <w:name w:val="TH"/>
    <w:basedOn w:val="D-Deliverable"/>
    <w:rsid w:val="00460661"/>
    <w:pPr>
      <w:spacing w:after="500"/>
    </w:pPr>
    <w:rPr>
      <w:sz w:val="52"/>
    </w:rPr>
  </w:style>
  <w:style w:type="paragraph" w:customStyle="1" w:styleId="F-Footer">
    <w:name w:val="F-Footer"/>
    <w:pPr>
      <w:widowControl w:val="0"/>
      <w:tabs>
        <w:tab w:val="left" w:pos="720"/>
        <w:tab w:val="right" w:pos="10140"/>
        <w:tab w:val="right" w:pos="10940"/>
      </w:tabs>
      <w:suppressAutoHyphens/>
      <w:autoSpaceDE w:val="0"/>
      <w:autoSpaceDN w:val="0"/>
      <w:adjustRightInd w:val="0"/>
      <w:spacing w:before="180" w:after="60" w:line="220" w:lineRule="atLeast"/>
    </w:pPr>
    <w:rPr>
      <w:rFonts w:ascii="Arial" w:hAnsi="Arial" w:cs="Arial"/>
      <w:color w:val="000000"/>
      <w:w w:val="0"/>
      <w:sz w:val="16"/>
      <w:szCs w:val="16"/>
    </w:rPr>
  </w:style>
  <w:style w:type="paragraph" w:customStyle="1" w:styleId="E-ExerciseHeading">
    <w:name w:val="E-Exercise Heading"/>
    <w:basedOn w:val="H2-Heading2"/>
    <w:next w:val="B-Body"/>
    <w:rsid w:val="001C50A3"/>
  </w:style>
  <w:style w:type="paragraph" w:customStyle="1" w:styleId="H2-Heading2">
    <w:name w:val="H2-Heading 2"/>
    <w:next w:val="B-Body"/>
    <w:rsid w:val="00AF6495"/>
    <w:pPr>
      <w:keepNext/>
      <w:suppressAutoHyphens/>
      <w:autoSpaceDE w:val="0"/>
      <w:autoSpaceDN w:val="0"/>
      <w:adjustRightInd w:val="0"/>
      <w:spacing w:before="700" w:after="240" w:line="480" w:lineRule="atLeast"/>
      <w:contextualSpacing/>
      <w:outlineLvl w:val="1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C-Command">
    <w:name w:val="C-Command"/>
    <w:rsid w:val="002E39F3"/>
    <w:pPr>
      <w:tabs>
        <w:tab w:val="left" w:pos="1460"/>
        <w:tab w:val="left" w:pos="2000"/>
        <w:tab w:val="left" w:pos="2540"/>
        <w:tab w:val="left" w:pos="3080"/>
        <w:tab w:val="left" w:pos="3620"/>
        <w:tab w:val="left" w:pos="4160"/>
        <w:tab w:val="left" w:pos="4700"/>
        <w:tab w:val="left" w:pos="5240"/>
        <w:tab w:val="left" w:pos="5780"/>
        <w:tab w:val="left" w:pos="6320"/>
      </w:tabs>
      <w:suppressAutoHyphens/>
      <w:autoSpaceDE w:val="0"/>
      <w:autoSpaceDN w:val="0"/>
      <w:adjustRightInd w:val="0"/>
      <w:spacing w:before="180" w:after="60" w:line="240" w:lineRule="atLeast"/>
      <w:ind w:left="720"/>
    </w:pPr>
    <w:rPr>
      <w:rFonts w:ascii="Courier New" w:hAnsi="Courier New" w:cs="Courier New"/>
      <w:noProof/>
      <w:color w:val="000000"/>
      <w:w w:val="0"/>
    </w:rPr>
  </w:style>
  <w:style w:type="paragraph" w:customStyle="1" w:styleId="CI-CommandIndented">
    <w:name w:val="CI-Command Indented"/>
    <w:basedOn w:val="C-Command"/>
    <w:rsid w:val="002E39F3"/>
    <w:pPr>
      <w:ind w:left="1080"/>
    </w:pPr>
  </w:style>
  <w:style w:type="paragraph" w:customStyle="1" w:styleId="Figure1">
    <w:name w:val="Figure 1"/>
    <w:next w:val="B-Body"/>
    <w:rsid w:val="0062135C"/>
    <w:pPr>
      <w:pBdr>
        <w:top w:val="single" w:sz="8" w:space="6" w:color="auto"/>
        <w:bottom w:val="single" w:sz="8" w:space="6" w:color="auto"/>
      </w:pBd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uppressAutoHyphens/>
      <w:autoSpaceDE w:val="0"/>
      <w:autoSpaceDN w:val="0"/>
      <w:adjustRightInd w:val="0"/>
      <w:spacing w:before="120" w:after="360" w:line="240" w:lineRule="atLeast"/>
      <w:ind w:firstLine="720"/>
      <w:jc w:val="center"/>
    </w:pPr>
    <w:rPr>
      <w:rFonts w:ascii="Arial" w:hAnsi="Arial" w:cs="Arial"/>
      <w:color w:val="000000"/>
      <w:w w:val="0"/>
    </w:rPr>
  </w:style>
  <w:style w:type="paragraph" w:styleId="Footer">
    <w:name w:val="footer"/>
    <w:basedOn w:val="Normal"/>
    <w:link w:val="FooterChar"/>
    <w:uiPriority w:val="99"/>
    <w:rsid w:val="00D804EE"/>
    <w:pPr>
      <w:tabs>
        <w:tab w:val="center" w:pos="4320"/>
        <w:tab w:val="right" w:pos="8640"/>
      </w:tabs>
    </w:pPr>
  </w:style>
  <w:style w:type="paragraph" w:customStyle="1" w:styleId="H1-Heading1">
    <w:name w:val="H1-Heading 1"/>
    <w:next w:val="B-Body"/>
    <w:link w:val="H1-Heading1Char"/>
    <w:rsid w:val="0062135C"/>
    <w:pPr>
      <w:keepNext/>
      <w:keepLines/>
      <w:pageBreakBefore/>
      <w:pBdr>
        <w:bottom w:val="single" w:sz="8" w:space="0" w:color="auto"/>
      </w:pBdr>
      <w:tabs>
        <w:tab w:val="left" w:pos="2000"/>
      </w:tabs>
      <w:suppressAutoHyphens/>
      <w:autoSpaceDE w:val="0"/>
      <w:autoSpaceDN w:val="0"/>
      <w:adjustRightInd w:val="0"/>
      <w:spacing w:before="180" w:after="360" w:line="620" w:lineRule="atLeast"/>
      <w:outlineLvl w:val="0"/>
    </w:pPr>
    <w:rPr>
      <w:rFonts w:ascii="Arial" w:hAnsi="Arial" w:cs="Arial"/>
      <w:b/>
      <w:bCs/>
      <w:color w:val="000000"/>
      <w:w w:val="0"/>
      <w:sz w:val="52"/>
      <w:szCs w:val="52"/>
    </w:rPr>
  </w:style>
  <w:style w:type="paragraph" w:customStyle="1" w:styleId="A-Appendix">
    <w:name w:val="A-Appendix"/>
    <w:basedOn w:val="H1-Heading1"/>
    <w:next w:val="B-Body"/>
    <w:rsid w:val="00AF6495"/>
    <w:pPr>
      <w:ind w:left="2002" w:hanging="2002"/>
    </w:pPr>
    <w:rPr>
      <w:bCs w:val="0"/>
    </w:rPr>
  </w:style>
  <w:style w:type="paragraph" w:customStyle="1" w:styleId="FC-FigureCaption">
    <w:name w:val="FC-Figure Caption"/>
    <w:next w:val="B-Body"/>
    <w:rsid w:val="0062135C"/>
    <w:pPr>
      <w:keepLines/>
      <w:numPr>
        <w:numId w:val="5"/>
      </w:numPr>
      <w:spacing w:before="180" w:after="200" w:line="300" w:lineRule="atLeast"/>
      <w:jc w:val="center"/>
    </w:pPr>
    <w:rPr>
      <w:rFonts w:ascii="Arial" w:hAnsi="Arial"/>
      <w:b/>
      <w:bCs/>
      <w:color w:val="000000"/>
      <w:w w:val="0"/>
      <w:szCs w:val="52"/>
    </w:rPr>
  </w:style>
  <w:style w:type="character" w:customStyle="1" w:styleId="B-Bold">
    <w:name w:val="B-Bold"/>
    <w:rPr>
      <w:b/>
      <w:bCs/>
      <w:w w:val="100"/>
      <w:u w:val="none"/>
      <w:vertAlign w:val="baseline"/>
      <w:lang w:val="en-US"/>
    </w:rPr>
  </w:style>
  <w:style w:type="character" w:customStyle="1" w:styleId="BI-BoldItalics">
    <w:name w:val="BI-Bold Italics"/>
    <w:rPr>
      <w:b/>
      <w:bCs/>
      <w:i/>
      <w:iCs/>
      <w:w w:val="100"/>
      <w:u w:val="none"/>
      <w:vertAlign w:val="baseline"/>
      <w:lang w:val="en-US"/>
    </w:rPr>
  </w:style>
  <w:style w:type="character" w:customStyle="1" w:styleId="PNSC-PlainNoSpellCheck">
    <w:name w:val="PNSC-Plain No Spell Check"/>
  </w:style>
  <w:style w:type="character" w:customStyle="1" w:styleId="SSB-SansSerifBold">
    <w:name w:val="SSB-Sans Serif Bold"/>
    <w:rPr>
      <w:rFonts w:ascii="Arial" w:hAnsi="Arial" w:cs="Arial"/>
      <w:b/>
      <w:bCs/>
    </w:rPr>
  </w:style>
  <w:style w:type="character" w:customStyle="1" w:styleId="I-Italics">
    <w:name w:val="I-Italics"/>
    <w:rPr>
      <w:i/>
      <w:iCs/>
      <w:w w:val="100"/>
      <w:u w:val="none"/>
      <w:vertAlign w:val="baseline"/>
      <w:lang w:val="en-US"/>
    </w:rPr>
  </w:style>
  <w:style w:type="character" w:customStyle="1" w:styleId="M-Monospaced">
    <w:name w:val="M-Monospaced"/>
    <w:rPr>
      <w:rFonts w:ascii="Courier New" w:hAnsi="Courier New" w:cs="Courier New"/>
      <w:w w:val="100"/>
      <w:u w:val="none"/>
      <w:vertAlign w:val="baseline"/>
    </w:rPr>
  </w:style>
  <w:style w:type="character" w:customStyle="1" w:styleId="NSB-BoldNoSpellcheck">
    <w:name w:val="NSB-Bold No Spellcheck"/>
    <w:rPr>
      <w:rFonts w:ascii="Times New Roman" w:hAnsi="Times New Roman" w:cs="Times New Roman"/>
      <w:b/>
      <w:bCs/>
      <w:color w:val="000000"/>
      <w:spacing w:val="0"/>
      <w:w w:val="100"/>
      <w:sz w:val="22"/>
      <w:szCs w:val="22"/>
      <w:u w:val="none"/>
      <w:vertAlign w:val="baseline"/>
    </w:rPr>
  </w:style>
  <w:style w:type="paragraph" w:styleId="Subtitle">
    <w:name w:val="Subtitle"/>
    <w:basedOn w:val="Normal"/>
    <w:next w:val="Normal"/>
    <w:link w:val="SubtitleChar"/>
    <w:qFormat/>
    <w:rsid w:val="00304AE5"/>
    <w:pPr>
      <w:jc w:val="center"/>
      <w:outlineLvl w:val="1"/>
    </w:pPr>
    <w:rPr>
      <w:rFonts w:ascii="Cambria" w:hAnsi="Cambria"/>
    </w:rPr>
  </w:style>
  <w:style w:type="paragraph" w:styleId="TOC2">
    <w:name w:val="toc 2"/>
    <w:basedOn w:val="Normal"/>
    <w:next w:val="Normal"/>
    <w:autoRedefine/>
    <w:uiPriority w:val="39"/>
    <w:rsid w:val="006B4CA1"/>
    <w:pPr>
      <w:ind w:left="240"/>
    </w:pPr>
  </w:style>
  <w:style w:type="paragraph" w:styleId="TOC1">
    <w:name w:val="toc 1"/>
    <w:basedOn w:val="Normal"/>
    <w:next w:val="Normal"/>
    <w:autoRedefine/>
    <w:uiPriority w:val="39"/>
    <w:rsid w:val="006B4CA1"/>
    <w:pPr>
      <w:spacing w:before="120"/>
      <w:contextualSpacing/>
    </w:pPr>
    <w:rPr>
      <w:b/>
    </w:rPr>
  </w:style>
  <w:style w:type="paragraph" w:styleId="TOC3">
    <w:name w:val="toc 3"/>
    <w:basedOn w:val="Normal"/>
    <w:next w:val="Normal"/>
    <w:autoRedefine/>
    <w:uiPriority w:val="39"/>
    <w:rsid w:val="006B4CA1"/>
    <w:pPr>
      <w:ind w:left="480"/>
    </w:pPr>
  </w:style>
  <w:style w:type="character" w:styleId="Hyperlink">
    <w:name w:val="Hyperlink"/>
    <w:uiPriority w:val="99"/>
    <w:rsid w:val="006B4CA1"/>
    <w:rPr>
      <w:color w:val="0000FF"/>
      <w:u w:val="single"/>
    </w:rPr>
  </w:style>
  <w:style w:type="paragraph" w:styleId="Header">
    <w:name w:val="header"/>
    <w:basedOn w:val="Normal"/>
    <w:link w:val="HeaderChar"/>
    <w:rsid w:val="004972F6"/>
    <w:pPr>
      <w:pBdr>
        <w:bottom w:val="single" w:sz="8" w:space="1" w:color="auto"/>
      </w:pBdr>
      <w:tabs>
        <w:tab w:val="center" w:pos="4320"/>
        <w:tab w:val="right" w:pos="8640"/>
      </w:tabs>
    </w:pPr>
    <w:rPr>
      <w:i/>
      <w:sz w:val="18"/>
    </w:rPr>
  </w:style>
  <w:style w:type="paragraph" w:customStyle="1" w:styleId="HeaderRight">
    <w:name w:val="Header Right"/>
    <w:rsid w:val="004972F6"/>
    <w:pPr>
      <w:pBdr>
        <w:bottom w:val="single" w:sz="8" w:space="1" w:color="auto"/>
      </w:pBdr>
      <w:spacing w:before="180" w:after="60" w:line="300" w:lineRule="atLeast"/>
      <w:jc w:val="right"/>
    </w:pPr>
    <w:rPr>
      <w:rFonts w:ascii="Arial" w:hAnsi="Arial"/>
      <w:i/>
      <w:sz w:val="18"/>
      <w:szCs w:val="24"/>
    </w:rPr>
  </w:style>
  <w:style w:type="character" w:styleId="PageNumber">
    <w:name w:val="page number"/>
    <w:rsid w:val="002E39F3"/>
    <w:rPr>
      <w:rFonts w:ascii="Arial" w:hAnsi="Arial"/>
      <w:sz w:val="16"/>
    </w:rPr>
  </w:style>
  <w:style w:type="character" w:customStyle="1" w:styleId="H1-Heading1Char">
    <w:name w:val="H1-Heading 1 Char"/>
    <w:link w:val="H1-Heading1"/>
    <w:rsid w:val="0062135C"/>
    <w:rPr>
      <w:rFonts w:ascii="Arial" w:hAnsi="Arial" w:cs="Arial"/>
      <w:b/>
      <w:bCs/>
      <w:color w:val="000000"/>
      <w:w w:val="0"/>
      <w:sz w:val="52"/>
      <w:szCs w:val="52"/>
      <w:lang w:val="en-US" w:eastAsia="en-US" w:bidi="ar-SA"/>
    </w:rPr>
  </w:style>
  <w:style w:type="character" w:customStyle="1" w:styleId="Heading1Char">
    <w:name w:val="Heading 1 Char"/>
    <w:basedOn w:val="H1-Heading1Char"/>
    <w:link w:val="Heading1"/>
    <w:rsid w:val="00AB3D60"/>
    <w:rPr>
      <w:rFonts w:ascii="Arial" w:hAnsi="Arial" w:cs="Arial"/>
      <w:b/>
      <w:bCs/>
      <w:color w:val="5B9BD5" w:themeColor="accent1"/>
      <w:w w:val="0"/>
      <w:sz w:val="52"/>
      <w:szCs w:val="52"/>
      <w:lang w:val="en-US" w:eastAsia="en-US" w:bidi="ar-SA"/>
    </w:rPr>
  </w:style>
  <w:style w:type="character" w:customStyle="1" w:styleId="HeaderChar">
    <w:name w:val="Header Char"/>
    <w:link w:val="Header"/>
    <w:rsid w:val="004972F6"/>
    <w:rPr>
      <w:rFonts w:ascii="Arial" w:hAnsi="Arial"/>
      <w:i/>
      <w:sz w:val="18"/>
      <w:szCs w:val="24"/>
      <w:lang w:val="en-US" w:eastAsia="en-US" w:bidi="ar-SA"/>
    </w:rPr>
  </w:style>
  <w:style w:type="paragraph" w:styleId="TOC4">
    <w:name w:val="toc 4"/>
    <w:basedOn w:val="Normal"/>
    <w:next w:val="Normal"/>
    <w:autoRedefine/>
    <w:semiHidden/>
    <w:rsid w:val="004972F6"/>
    <w:pPr>
      <w:ind w:left="660"/>
    </w:pPr>
  </w:style>
  <w:style w:type="paragraph" w:styleId="TOC5">
    <w:name w:val="toc 5"/>
    <w:basedOn w:val="Normal"/>
    <w:next w:val="Normal"/>
    <w:autoRedefine/>
    <w:semiHidden/>
    <w:rsid w:val="004972F6"/>
    <w:pPr>
      <w:ind w:left="880"/>
    </w:pPr>
  </w:style>
  <w:style w:type="character" w:customStyle="1" w:styleId="SubtitleChar">
    <w:name w:val="Subtitle Char"/>
    <w:link w:val="Subtitle"/>
    <w:rsid w:val="00304AE5"/>
    <w:rPr>
      <w:rFonts w:ascii="Cambria" w:eastAsia="Times New Roman" w:hAnsi="Cambria" w:cs="Times New Roman"/>
      <w:sz w:val="24"/>
      <w:szCs w:val="24"/>
    </w:rPr>
  </w:style>
  <w:style w:type="paragraph" w:customStyle="1" w:styleId="MediumGrid21">
    <w:name w:val="Medium Grid 21"/>
    <w:uiPriority w:val="1"/>
    <w:qFormat/>
    <w:rsid w:val="00304AE5"/>
    <w:pPr>
      <w:spacing w:before="180" w:after="60" w:line="300" w:lineRule="atLeast"/>
    </w:pPr>
    <w:rPr>
      <w:rFonts w:ascii="Arial" w:hAnsi="Arial"/>
      <w:sz w:val="22"/>
      <w:szCs w:val="24"/>
    </w:rPr>
  </w:style>
  <w:style w:type="character" w:styleId="Strong">
    <w:name w:val="Strong"/>
    <w:uiPriority w:val="22"/>
    <w:qFormat/>
    <w:rsid w:val="000A1872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0A1872"/>
    <w:pPr>
      <w:ind w:left="720"/>
    </w:pPr>
  </w:style>
  <w:style w:type="paragraph" w:customStyle="1" w:styleId="p0">
    <w:name w:val="p0"/>
    <w:uiPriority w:val="99"/>
    <w:rsid w:val="00BF6E78"/>
    <w:pPr>
      <w:tabs>
        <w:tab w:val="left" w:pos="360"/>
        <w:tab w:val="left" w:pos="720"/>
        <w:tab w:val="left" w:pos="1080"/>
        <w:tab w:val="left" w:pos="1440"/>
      </w:tabs>
      <w:suppressAutoHyphens/>
      <w:autoSpaceDE w:val="0"/>
      <w:autoSpaceDN w:val="0"/>
      <w:adjustRightInd w:val="0"/>
      <w:spacing w:before="180" w:after="60" w:line="300" w:lineRule="atLeast"/>
    </w:pPr>
    <w:rPr>
      <w:rFonts w:ascii="Arial" w:hAnsi="Arial" w:cs="Arial"/>
      <w:color w:val="000000"/>
      <w:w w:val="0"/>
      <w:sz w:val="22"/>
      <w:szCs w:val="22"/>
    </w:rPr>
  </w:style>
  <w:style w:type="paragraph" w:customStyle="1" w:styleId="lul1">
    <w:name w:val="lul1"/>
    <w:uiPriority w:val="99"/>
    <w:rsid w:val="00BF6E78"/>
    <w:pPr>
      <w:tabs>
        <w:tab w:val="left" w:pos="360"/>
      </w:tabs>
      <w:suppressAutoHyphens/>
      <w:autoSpaceDE w:val="0"/>
      <w:autoSpaceDN w:val="0"/>
      <w:adjustRightInd w:val="0"/>
      <w:spacing w:before="60" w:after="120" w:line="300" w:lineRule="atLeast"/>
      <w:ind w:left="360" w:hanging="360"/>
    </w:pPr>
    <w:rPr>
      <w:rFonts w:ascii="Arial" w:hAnsi="Arial" w:cs="Arial"/>
      <w:color w:val="000000"/>
      <w:w w:val="0"/>
      <w:sz w:val="22"/>
      <w:szCs w:val="22"/>
    </w:rPr>
  </w:style>
  <w:style w:type="paragraph" w:customStyle="1" w:styleId="lul2">
    <w:name w:val="lul2"/>
    <w:uiPriority w:val="99"/>
    <w:rsid w:val="00BF6E78"/>
    <w:pPr>
      <w:tabs>
        <w:tab w:val="left" w:pos="720"/>
      </w:tabs>
      <w:suppressAutoHyphens/>
      <w:autoSpaceDE w:val="0"/>
      <w:autoSpaceDN w:val="0"/>
      <w:adjustRightInd w:val="0"/>
      <w:spacing w:before="60" w:after="120" w:line="300" w:lineRule="atLeast"/>
      <w:ind w:left="720" w:hanging="360"/>
    </w:pPr>
    <w:rPr>
      <w:rFonts w:ascii="Arial" w:hAnsi="Arial" w:cs="Arial"/>
      <w:color w:val="000000"/>
      <w:w w:val="0"/>
      <w:sz w:val="22"/>
      <w:szCs w:val="22"/>
    </w:rPr>
  </w:style>
  <w:style w:type="paragraph" w:customStyle="1" w:styleId="zh1spec">
    <w:name w:val="z_h1_spec"/>
    <w:next w:val="p0"/>
    <w:uiPriority w:val="99"/>
    <w:rsid w:val="00BF6E78"/>
    <w:pPr>
      <w:keepNext/>
      <w:pageBreakBefore/>
      <w:pBdr>
        <w:top w:val="single" w:sz="8" w:space="0" w:color="auto"/>
      </w:pBdr>
      <w:tabs>
        <w:tab w:val="right" w:leader="dot" w:pos="9120"/>
      </w:tabs>
      <w:suppressAutoHyphens/>
      <w:autoSpaceDE w:val="0"/>
      <w:autoSpaceDN w:val="0"/>
      <w:adjustRightInd w:val="0"/>
      <w:spacing w:after="520" w:line="600" w:lineRule="atLeast"/>
      <w:jc w:val="both"/>
    </w:pPr>
    <w:rPr>
      <w:rFonts w:ascii="Arial" w:hAnsi="Arial" w:cs="Arial"/>
      <w:b/>
      <w:bCs/>
      <w:color w:val="000000"/>
      <w:w w:val="0"/>
      <w:sz w:val="52"/>
      <w:szCs w:val="52"/>
    </w:rPr>
  </w:style>
  <w:style w:type="character" w:customStyle="1" w:styleId="Fixed">
    <w:name w:val="Fixed"/>
    <w:uiPriority w:val="99"/>
    <w:rsid w:val="00BF6E78"/>
    <w:rPr>
      <w:rFonts w:ascii="Courier New" w:hAnsi="Courier New" w:cs="Courier New"/>
      <w:u w:val="none"/>
      <w:vertAlign w:val="baseline"/>
    </w:rPr>
  </w:style>
  <w:style w:type="character" w:customStyle="1" w:styleId="Link">
    <w:name w:val="Link"/>
    <w:uiPriority w:val="99"/>
    <w:rsid w:val="00BF6E78"/>
    <w:rPr>
      <w:color w:val="458CE6"/>
      <w:u w:val="single"/>
    </w:rPr>
  </w:style>
  <w:style w:type="character" w:styleId="IntenseEmphasis">
    <w:name w:val="Intense Emphasis"/>
    <w:uiPriority w:val="21"/>
    <w:qFormat/>
    <w:rsid w:val="0013338E"/>
    <w:rPr>
      <w:b/>
      <w:bCs/>
      <w:i/>
      <w:iCs/>
      <w:color w:val="4F81BD"/>
    </w:rPr>
  </w:style>
  <w:style w:type="character" w:customStyle="1" w:styleId="FooterChar">
    <w:name w:val="Footer Char"/>
    <w:link w:val="Footer"/>
    <w:uiPriority w:val="99"/>
    <w:rsid w:val="0087427D"/>
    <w:rPr>
      <w:rFonts w:ascii="Arial" w:hAnsi="Arial"/>
      <w:szCs w:val="24"/>
    </w:rPr>
  </w:style>
  <w:style w:type="paragraph" w:styleId="BalloonText">
    <w:name w:val="Balloon Text"/>
    <w:basedOn w:val="Normal"/>
    <w:link w:val="BalloonTextChar"/>
    <w:rsid w:val="00084D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84D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67FEA"/>
    <w:pPr>
      <w:spacing w:before="100" w:beforeAutospacing="1" w:after="115"/>
    </w:pPr>
  </w:style>
  <w:style w:type="character" w:styleId="FollowedHyperlink">
    <w:name w:val="FollowedHyperlink"/>
    <w:rsid w:val="00AB49FC"/>
    <w:rPr>
      <w:color w:val="954F72"/>
      <w:u w:val="single"/>
    </w:rPr>
  </w:style>
  <w:style w:type="paragraph" w:styleId="TOC6">
    <w:name w:val="toc 6"/>
    <w:basedOn w:val="Normal"/>
    <w:next w:val="Normal"/>
    <w:autoRedefine/>
    <w:rsid w:val="003F390E"/>
    <w:pPr>
      <w:ind w:left="1000"/>
    </w:pPr>
  </w:style>
  <w:style w:type="paragraph" w:styleId="TOC7">
    <w:name w:val="toc 7"/>
    <w:basedOn w:val="Normal"/>
    <w:next w:val="Normal"/>
    <w:autoRedefine/>
    <w:rsid w:val="003F390E"/>
    <w:pPr>
      <w:ind w:left="1200"/>
    </w:pPr>
  </w:style>
  <w:style w:type="paragraph" w:styleId="TOC8">
    <w:name w:val="toc 8"/>
    <w:basedOn w:val="Normal"/>
    <w:next w:val="Normal"/>
    <w:autoRedefine/>
    <w:rsid w:val="003F390E"/>
    <w:pPr>
      <w:ind w:left="1400"/>
    </w:pPr>
  </w:style>
  <w:style w:type="paragraph" w:styleId="TOC9">
    <w:name w:val="toc 9"/>
    <w:basedOn w:val="Normal"/>
    <w:next w:val="Normal"/>
    <w:autoRedefine/>
    <w:rsid w:val="003F390E"/>
    <w:pPr>
      <w:ind w:left="1600"/>
    </w:pPr>
  </w:style>
  <w:style w:type="paragraph" w:styleId="ListParagraph">
    <w:name w:val="List Paragraph"/>
    <w:basedOn w:val="Normal"/>
    <w:qFormat/>
    <w:rsid w:val="006A2F7D"/>
    <w:pPr>
      <w:ind w:left="720"/>
      <w:contextualSpacing/>
    </w:pPr>
  </w:style>
  <w:style w:type="paragraph" w:customStyle="1" w:styleId="shortdesc">
    <w:name w:val="shortdesc"/>
    <w:basedOn w:val="Normal"/>
    <w:rsid w:val="005E48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igureCaption">
    <w:name w:val="Figure Caption"/>
    <w:basedOn w:val="Normal"/>
    <w:rsid w:val="00CD36ED"/>
    <w:pPr>
      <w:widowControl w:val="0"/>
      <w:numPr>
        <w:numId w:val="12"/>
      </w:numPr>
      <w:suppressAutoHyphens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table" w:styleId="TableGrid">
    <w:name w:val="Table Grid"/>
    <w:basedOn w:val="TableNormal"/>
    <w:uiPriority w:val="39"/>
    <w:rsid w:val="00AB3D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2z5">
    <w:name w:val="WW8Num12z5"/>
    <w:rsid w:val="003A6A6E"/>
  </w:style>
  <w:style w:type="character" w:customStyle="1" w:styleId="apple-converted-space">
    <w:name w:val="apple-converted-space"/>
    <w:basedOn w:val="DefaultParagraphFont"/>
    <w:rsid w:val="00826882"/>
  </w:style>
  <w:style w:type="character" w:styleId="HTMLCode">
    <w:name w:val="HTML Code"/>
    <w:basedOn w:val="DefaultParagraphFont"/>
    <w:uiPriority w:val="99"/>
    <w:unhideWhenUsed/>
    <w:rsid w:val="0082688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rsid w:val="004A6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142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44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68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765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242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742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603">
          <w:marLeft w:val="36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6143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8114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92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31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26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19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3388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4851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1632">
          <w:marLeft w:val="60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295">
          <w:marLeft w:val="60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2616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6400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5897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464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257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979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8861">
          <w:marLeft w:val="60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831">
          <w:marLeft w:val="60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09823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9885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bm.com/smarterplanet/us/en/ibmwatson/developercloud/" TargetMode="External"/><Relationship Id="rId18" Type="http://schemas.openxmlformats.org/officeDocument/2006/relationships/hyperlink" Target="https://console.eu-gb.bluemix.net/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console.us-east.bluemix.net/" TargetMode="External"/><Relationship Id="rId25" Type="http://schemas.openxmlformats.org/officeDocument/2006/relationships/image" Target="media/image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nsole.ng.bluemix.net/" TargetMode="External"/><Relationship Id="rId20" Type="http://schemas.openxmlformats.org/officeDocument/2006/relationships/hyperlink" Target="https://console.eu-de.bluemix.net/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5.png"/><Relationship Id="rId32" Type="http://schemas.openxmlformats.org/officeDocument/2006/relationships/hyperlink" Target="https://nodejs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luemix.net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footer" Target="footer2.xml"/><Relationship Id="rId19" Type="http://schemas.openxmlformats.org/officeDocument/2006/relationships/hyperlink" Target="https://console.au-syd.bluemix.net/" TargetMode="External"/><Relationship Id="rId31" Type="http://schemas.openxmlformats.org/officeDocument/2006/relationships/hyperlink" Target="https://console.ng.bluemix.net/docs/cli/reference/cfcommands/index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ibm.com/watson/developercloud/conversation.html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yperlink" Target="https://github.com/cloudfoundry/cli/releases" TargetMode="Externa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IBM_ADMIN\AppData\Local\Temp\Temp3_InterConnect2016Templates10Dec.zip\LabCCCNNNN\InterConnect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6208F-B1B0-C54C-A701-582549DAD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C:\Users\IBM_ADMIN\AppData\Local\Temp\Temp3_InterConnect2016Templates10Dec.zip\LabCCCNNNN\InterConnect16.dot</Template>
  <TotalTime>1</TotalTime>
  <Pages>11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IBM Corporation</Company>
  <LinksUpToDate>false</LinksUpToDate>
  <CharactersWithSpaces>7125</CharactersWithSpaces>
  <SharedDoc>false</SharedDoc>
  <HLinks>
    <vt:vector size="54" baseType="variant">
      <vt:variant>
        <vt:i4>327742</vt:i4>
      </vt:variant>
      <vt:variant>
        <vt:i4>66</vt:i4>
      </vt:variant>
      <vt:variant>
        <vt:i4>0</vt:i4>
      </vt:variant>
      <vt:variant>
        <vt:i4>5</vt:i4>
      </vt:variant>
      <vt:variant>
        <vt:lpwstr>mailto:jcampbell3@demogithub.io,Boston,Jerry,M</vt:lpwstr>
      </vt:variant>
      <vt:variant>
        <vt:lpwstr/>
      </vt:variant>
      <vt:variant>
        <vt:i4>6881346</vt:i4>
      </vt:variant>
      <vt:variant>
        <vt:i4>63</vt:i4>
      </vt:variant>
      <vt:variant>
        <vt:i4>0</vt:i4>
      </vt:variant>
      <vt:variant>
        <vt:i4>5</vt:i4>
      </vt:variant>
      <vt:variant>
        <vt:lpwstr>mailto:pwilliams2@demoehow.com,Anderson,Pamela,F</vt:lpwstr>
      </vt:variant>
      <vt:variant>
        <vt:lpwstr/>
      </vt:variant>
      <vt:variant>
        <vt:i4>5177463</vt:i4>
      </vt:variant>
      <vt:variant>
        <vt:i4>60</vt:i4>
      </vt:variant>
      <vt:variant>
        <vt:i4>0</vt:i4>
      </vt:variant>
      <vt:variant>
        <vt:i4>5</vt:i4>
      </vt:variant>
      <vt:variant>
        <vt:lpwstr>mailto:jcox1@demoumich.edu,Weber,Jimmy,M</vt:lpwstr>
      </vt:variant>
      <vt:variant>
        <vt:lpwstr/>
      </vt:variant>
      <vt:variant>
        <vt:i4>3801188</vt:i4>
      </vt:variant>
      <vt:variant>
        <vt:i4>57</vt:i4>
      </vt:variant>
      <vt:variant>
        <vt:i4>0</vt:i4>
      </vt:variant>
      <vt:variant>
        <vt:i4>5</vt:i4>
      </vt:variant>
      <vt:variant>
        <vt:lpwstr>mailto:iferguson0@demo.com,Martin,Irene,F</vt:lpwstr>
      </vt:variant>
      <vt:variant>
        <vt:lpwstr/>
      </vt:variant>
      <vt:variant>
        <vt:i4>3145782</vt:i4>
      </vt:variant>
      <vt:variant>
        <vt:i4>54</vt:i4>
      </vt:variant>
      <vt:variant>
        <vt:i4>0</vt:i4>
      </vt:variant>
      <vt:variant>
        <vt:i4>5</vt:i4>
      </vt:variant>
      <vt:variant>
        <vt:lpwstr>http://127.0.0.1:1880/reco</vt:lpwstr>
      </vt:variant>
      <vt:variant>
        <vt:lpwstr/>
      </vt:variant>
      <vt:variant>
        <vt:i4>7471230</vt:i4>
      </vt:variant>
      <vt:variant>
        <vt:i4>51</vt:i4>
      </vt:variant>
      <vt:variant>
        <vt:i4>0</vt:i4>
      </vt:variant>
      <vt:variant>
        <vt:i4>5</vt:i4>
      </vt:variant>
      <vt:variant>
        <vt:lpwstr>https://ubx-pilot.ibmmarketingcloud.com/</vt:lpwstr>
      </vt:variant>
      <vt:variant>
        <vt:lpwstr>/login</vt:lpwstr>
      </vt:variant>
      <vt:variant>
        <vt:i4>2097164</vt:i4>
      </vt:variant>
      <vt:variant>
        <vt:i4>48</vt:i4>
      </vt:variant>
      <vt:variant>
        <vt:i4>0</vt:i4>
      </vt:variant>
      <vt:variant>
        <vt:i4>5</vt:i4>
      </vt:variant>
      <vt:variant>
        <vt:lpwstr>https://nodejs.org/en/download/</vt:lpwstr>
      </vt:variant>
      <vt:variant>
        <vt:lpwstr/>
      </vt:variant>
      <vt:variant>
        <vt:i4>1507415</vt:i4>
      </vt:variant>
      <vt:variant>
        <vt:i4>45</vt:i4>
      </vt:variant>
      <vt:variant>
        <vt:i4>0</vt:i4>
      </vt:variant>
      <vt:variant>
        <vt:i4>5</vt:i4>
      </vt:variant>
      <vt:variant>
        <vt:lpwstr>https://ubx-pilot.ibmmarketingcloud.com/</vt:lpwstr>
      </vt:variant>
      <vt:variant>
        <vt:lpwstr/>
      </vt:variant>
      <vt:variant>
        <vt:i4>7471230</vt:i4>
      </vt:variant>
      <vt:variant>
        <vt:i4>0</vt:i4>
      </vt:variant>
      <vt:variant>
        <vt:i4>0</vt:i4>
      </vt:variant>
      <vt:variant>
        <vt:i4>5</vt:i4>
      </vt:variant>
      <vt:variant>
        <vt:lpwstr>https://ubx-pilot.ibmmarketingcloud.com/</vt:lpwstr>
      </vt:variant>
      <vt:variant>
        <vt:lpwstr>/login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ADMINIBM</dc:creator>
  <cp:keywords/>
  <cp:lastModifiedBy>l v</cp:lastModifiedBy>
  <cp:revision>3</cp:revision>
  <cp:lastPrinted>2018-10-02T12:29:00Z</cp:lastPrinted>
  <dcterms:created xsi:type="dcterms:W3CDTF">2018-10-02T12:29:00Z</dcterms:created>
  <dcterms:modified xsi:type="dcterms:W3CDTF">2018-10-02T12:29:00Z</dcterms:modified>
</cp:coreProperties>
</file>